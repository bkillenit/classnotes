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F5E74" w14:textId="542FF209" w:rsidR="001413E0" w:rsidRDefault="001413E0" w:rsidP="001413E0">
      <w:pPr>
        <w:pStyle w:val="RecipientName-Address"/>
        <w:spacing w:before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Objective</w:t>
      </w:r>
    </w:p>
    <w:p w14:paraId="3A574A87" w14:textId="78903859" w:rsidR="001413E0" w:rsidRDefault="001413E0" w:rsidP="00881ED3">
      <w:pPr>
        <w:pStyle w:val="RecipientName-Address"/>
        <w:spacing w:before="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To continue</w:t>
      </w:r>
      <w:r w:rsidR="00474868">
        <w:rPr>
          <w:b w:val="0"/>
          <w:sz w:val="20"/>
          <w:szCs w:val="20"/>
        </w:rPr>
        <w:t xml:space="preserve"> the</w:t>
      </w:r>
      <w:bookmarkStart w:id="0" w:name="_GoBack"/>
      <w:bookmarkEnd w:id="0"/>
      <w:r w:rsidR="00721BFA">
        <w:rPr>
          <w:b w:val="0"/>
          <w:sz w:val="20"/>
          <w:szCs w:val="20"/>
        </w:rPr>
        <w:t xml:space="preserve"> development of my leadership abilities</w:t>
      </w:r>
      <w:r>
        <w:rPr>
          <w:b w:val="0"/>
          <w:sz w:val="20"/>
          <w:szCs w:val="20"/>
        </w:rPr>
        <w:t xml:space="preserve"> in </w:t>
      </w:r>
      <w:r w:rsidR="00721BFA">
        <w:rPr>
          <w:b w:val="0"/>
          <w:sz w:val="20"/>
          <w:szCs w:val="20"/>
        </w:rPr>
        <w:t>my fields of study by contributing my knowledge to an organization that encourages change on campus.</w:t>
      </w:r>
    </w:p>
    <w:p w14:paraId="41D2F456" w14:textId="77777777" w:rsidR="001413E0" w:rsidRPr="00E04C37" w:rsidRDefault="00474868" w:rsidP="001413E0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780615903"/>
          <w:placeholder>
            <w:docPart w:val="2BDA32E94F52E94AAA8CEE0E49880E17"/>
          </w:placeholder>
        </w:sdtPr>
        <w:sdtEndPr/>
        <w:sdtContent>
          <w:r w:rsidR="00E04C37" w:rsidRPr="00E04C37">
            <w:rPr>
              <w:rFonts w:eastAsiaTheme="minorHAnsi"/>
              <w:sz w:val="28"/>
              <w:szCs w:val="28"/>
            </w:rPr>
            <w:t>Education</w:t>
          </w:r>
        </w:sdtContent>
      </w:sdt>
    </w:p>
    <w:p w14:paraId="54F4522B" w14:textId="77777777" w:rsidR="001413E0" w:rsidRPr="00E04C37" w:rsidRDefault="00E04C37" w:rsidP="00881ED3">
      <w:pPr>
        <w:pStyle w:val="RecipientName-Address"/>
        <w:spacing w:before="60"/>
        <w:rPr>
          <w:sz w:val="22"/>
          <w:szCs w:val="22"/>
        </w:rPr>
      </w:pPr>
      <w:r w:rsidRPr="00E04C37">
        <w:rPr>
          <w:sz w:val="22"/>
          <w:szCs w:val="22"/>
        </w:rPr>
        <w:t>Syracuse University</w:t>
      </w:r>
    </w:p>
    <w:p w14:paraId="3C012E0A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 w:rsidRPr="00E04C37">
        <w:rPr>
          <w:b w:val="0"/>
          <w:sz w:val="20"/>
          <w:szCs w:val="20"/>
        </w:rPr>
        <w:t xml:space="preserve">B. S. </w:t>
      </w:r>
      <w:r>
        <w:rPr>
          <w:b w:val="0"/>
          <w:sz w:val="20"/>
          <w:szCs w:val="20"/>
        </w:rPr>
        <w:t>in Information Technologies and Finance minor in Computer Engineering</w:t>
      </w:r>
    </w:p>
    <w:p w14:paraId="5AC830A9" w14:textId="18B71C61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GPA 3.1 overall, 3.5 in major</w:t>
      </w:r>
    </w:p>
    <w:p w14:paraId="4DD1AA51" w14:textId="64ABAE01" w:rsidR="00BE7E22" w:rsidRDefault="00BE7E22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Fall 2015</w:t>
      </w:r>
    </w:p>
    <w:p w14:paraId="4CFF9969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04AD3F11" w14:textId="51FED5B9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Computer classes </w:t>
      </w:r>
      <w:r>
        <w:rPr>
          <w:b w:val="0"/>
          <w:sz w:val="20"/>
          <w:szCs w:val="20"/>
        </w:rPr>
        <w:t>include social web development, ruby on rails, java,</w:t>
      </w:r>
      <w:r w:rsidR="00C977A2">
        <w:rPr>
          <w:b w:val="0"/>
          <w:sz w:val="20"/>
          <w:szCs w:val="20"/>
        </w:rPr>
        <w:t xml:space="preserve"> data</w:t>
      </w:r>
      <w:r>
        <w:rPr>
          <w:b w:val="0"/>
          <w:sz w:val="20"/>
          <w:szCs w:val="20"/>
        </w:rPr>
        <w:t xml:space="preserve"> logic design, web design, user experience design, and mobile development</w:t>
      </w:r>
    </w:p>
    <w:p w14:paraId="05593490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4A42336E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Business classes</w:t>
      </w:r>
      <w:r>
        <w:rPr>
          <w:b w:val="0"/>
          <w:sz w:val="20"/>
          <w:szCs w:val="20"/>
        </w:rPr>
        <w:t xml:space="preserve"> include supply chain management, finance, accounting, global management, business strategy, and business law </w:t>
      </w:r>
      <w:r w:rsidRPr="00E04C37">
        <w:rPr>
          <w:b w:val="0"/>
          <w:sz w:val="20"/>
          <w:szCs w:val="20"/>
        </w:rPr>
        <w:t xml:space="preserve"> </w:t>
      </w:r>
    </w:p>
    <w:p w14:paraId="69EE2E9D" w14:textId="77777777" w:rsidR="00CB2DD1" w:rsidRDefault="00CB2DD1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717F1CDE" w14:textId="454682D3" w:rsidR="00CB2DD1" w:rsidRDefault="00CB2DD1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Awards </w:t>
      </w:r>
      <w:r>
        <w:rPr>
          <w:b w:val="0"/>
          <w:sz w:val="20"/>
          <w:szCs w:val="20"/>
        </w:rPr>
        <w:t>include RvD IDEA Award Winner ($5000) and SU App competition Winner ($500)</w:t>
      </w:r>
    </w:p>
    <w:p w14:paraId="0A40E586" w14:textId="77777777" w:rsidR="003E056A" w:rsidRDefault="003E056A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76B20969" w14:textId="02B10F89" w:rsidR="003E056A" w:rsidRPr="00C6469A" w:rsidRDefault="007421E3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Extracurricular</w:t>
      </w:r>
      <w:r w:rsidR="00983FD5">
        <w:rPr>
          <w:sz w:val="20"/>
          <w:szCs w:val="20"/>
        </w:rPr>
        <w:t xml:space="preserve"> activities </w:t>
      </w:r>
      <w:r w:rsidR="00C6469A">
        <w:rPr>
          <w:b w:val="0"/>
          <w:sz w:val="20"/>
          <w:szCs w:val="20"/>
        </w:rPr>
        <w:t>include</w:t>
      </w:r>
      <w:r w:rsidR="00983FD5">
        <w:rPr>
          <w:b w:val="0"/>
          <w:sz w:val="20"/>
          <w:szCs w:val="20"/>
        </w:rPr>
        <w:t xml:space="preserve"> </w:t>
      </w:r>
      <w:r w:rsidR="004C690C">
        <w:rPr>
          <w:b w:val="0"/>
          <w:sz w:val="20"/>
          <w:szCs w:val="20"/>
        </w:rPr>
        <w:t>golf, working out, entrepreneurship</w:t>
      </w:r>
      <w:r w:rsidR="00206B39">
        <w:rPr>
          <w:b w:val="0"/>
          <w:sz w:val="20"/>
          <w:szCs w:val="20"/>
        </w:rPr>
        <w:t xml:space="preserve"> club</w:t>
      </w:r>
      <w:r w:rsidR="004C690C">
        <w:rPr>
          <w:b w:val="0"/>
          <w:sz w:val="20"/>
          <w:szCs w:val="20"/>
        </w:rPr>
        <w:t>,</w:t>
      </w:r>
      <w:r w:rsidR="00951974">
        <w:rPr>
          <w:b w:val="0"/>
          <w:sz w:val="20"/>
          <w:szCs w:val="20"/>
        </w:rPr>
        <w:t xml:space="preserve"> chess, reading, and web development</w:t>
      </w:r>
      <w:r w:rsidR="00206B39">
        <w:rPr>
          <w:b w:val="0"/>
          <w:sz w:val="20"/>
          <w:szCs w:val="20"/>
        </w:rPr>
        <w:t xml:space="preserve"> </w:t>
      </w:r>
      <w:r w:rsidR="004C690C">
        <w:rPr>
          <w:b w:val="0"/>
          <w:sz w:val="20"/>
          <w:szCs w:val="20"/>
        </w:rPr>
        <w:t xml:space="preserve"> </w:t>
      </w:r>
      <w:r w:rsidR="00C6469A">
        <w:rPr>
          <w:b w:val="0"/>
          <w:sz w:val="20"/>
          <w:szCs w:val="20"/>
        </w:rPr>
        <w:t xml:space="preserve">  </w:t>
      </w:r>
    </w:p>
    <w:p w14:paraId="0B6C7CE2" w14:textId="564405EF" w:rsidR="001F5AD7" w:rsidRDefault="00474868" w:rsidP="001F5AD7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-1470439920"/>
          <w:placeholder>
            <w:docPart w:val="68B3B972F053724292A85B6F301F2668"/>
          </w:placeholder>
        </w:sdtPr>
        <w:sdtEndPr/>
        <w:sdtContent>
          <w:r w:rsidR="001F5AD7">
            <w:rPr>
              <w:rFonts w:eastAsiaTheme="minorHAnsi"/>
              <w:sz w:val="28"/>
              <w:szCs w:val="28"/>
            </w:rPr>
            <w:t>W</w:t>
          </w:r>
        </w:sdtContent>
      </w:sdt>
      <w:r w:rsidR="001F5AD7">
        <w:rPr>
          <w:rFonts w:eastAsiaTheme="minorHAnsi"/>
          <w:sz w:val="28"/>
          <w:szCs w:val="28"/>
        </w:rPr>
        <w:t>ork</w:t>
      </w:r>
      <w:r w:rsidR="003E056A">
        <w:rPr>
          <w:rFonts w:eastAsiaTheme="minorHAnsi"/>
          <w:sz w:val="28"/>
          <w:szCs w:val="28"/>
        </w:rPr>
        <w:t xml:space="preserve"> Experience</w:t>
      </w:r>
    </w:p>
    <w:p w14:paraId="102278FB" w14:textId="77777777" w:rsidR="005515DE" w:rsidRPr="00E04C37" w:rsidRDefault="005515DE" w:rsidP="005515DE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Somatic LLP, 2012-present</w:t>
      </w:r>
    </w:p>
    <w:p w14:paraId="1587E477" w14:textId="77777777" w:rsidR="005515DE" w:rsidRDefault="005515DE" w:rsidP="005515DE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Co-founder</w:t>
      </w:r>
    </w:p>
    <w:p w14:paraId="19547450" w14:textId="77777777" w:rsid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Plan steps in each development project cycle and motivate team to complete these projects  </w:t>
      </w:r>
    </w:p>
    <w:p w14:paraId="57FED4B0" w14:textId="77777777" w:rsid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Write code for end projects for contract work from clients </w:t>
      </w:r>
    </w:p>
    <w:p w14:paraId="7030831A" w14:textId="2A8D8C93" w:rsidR="005515DE" w:rsidRP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Organize and maintain business foundations to run company</w:t>
      </w:r>
    </w:p>
    <w:p w14:paraId="19F61F1A" w14:textId="26A17A5B" w:rsidR="001F5AD7" w:rsidRPr="00E04C37" w:rsidRDefault="001F5AD7" w:rsidP="00881ED3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MeetingSprout, 2010-2011</w:t>
      </w:r>
    </w:p>
    <w:p w14:paraId="1E487070" w14:textId="3D0201EE" w:rsidR="001F5AD7" w:rsidRDefault="001F5AD7" w:rsidP="001F5AD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CTO/ Co-founder</w:t>
      </w:r>
    </w:p>
    <w:p w14:paraId="6B814CD2" w14:textId="726FFF0A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Executed the technological vision of the company</w:t>
      </w:r>
    </w:p>
    <w:p w14:paraId="31F72C6C" w14:textId="53322883" w:rsidR="001F5AD7" w:rsidRDefault="00D6127A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Le</w:t>
      </w:r>
      <w:r w:rsidR="001F5AD7">
        <w:rPr>
          <w:b w:val="0"/>
          <w:sz w:val="20"/>
          <w:szCs w:val="20"/>
        </w:rPr>
        <w:t>d a team of two developers and delegated responsibilities</w:t>
      </w:r>
    </w:p>
    <w:p w14:paraId="4D9815FC" w14:textId="3870998E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Pitched to investors</w:t>
      </w:r>
      <w:r w:rsidR="00D6127A">
        <w:rPr>
          <w:b w:val="0"/>
          <w:sz w:val="20"/>
          <w:szCs w:val="20"/>
        </w:rPr>
        <w:t xml:space="preserve"> and potential customers</w:t>
      </w:r>
      <w:r>
        <w:rPr>
          <w:b w:val="0"/>
          <w:sz w:val="20"/>
          <w:szCs w:val="20"/>
        </w:rPr>
        <w:t xml:space="preserve"> in competitions and </w:t>
      </w:r>
      <w:r w:rsidR="00D6127A">
        <w:rPr>
          <w:b w:val="0"/>
          <w:sz w:val="20"/>
          <w:szCs w:val="20"/>
        </w:rPr>
        <w:t>networking events</w:t>
      </w:r>
    </w:p>
    <w:p w14:paraId="15A85D5F" w14:textId="77777777" w:rsidR="00FF0C43" w:rsidRDefault="00FF0C43" w:rsidP="00FF0C43">
      <w:pPr>
        <w:pStyle w:val="RecipientName-Address"/>
        <w:spacing w:before="0"/>
        <w:rPr>
          <w:b w:val="0"/>
          <w:sz w:val="20"/>
          <w:szCs w:val="20"/>
        </w:rPr>
      </w:pPr>
    </w:p>
    <w:p w14:paraId="7712C50C" w14:textId="5FF59192" w:rsidR="00FF0C43" w:rsidRPr="007C31CB" w:rsidRDefault="00FF0C43" w:rsidP="00FF0C43">
      <w:pPr>
        <w:pStyle w:val="RecipientName-Address"/>
        <w:spacing w:before="0"/>
        <w:rPr>
          <w:b w:val="0"/>
          <w:sz w:val="22"/>
          <w:szCs w:val="22"/>
        </w:rPr>
      </w:pPr>
      <w:r w:rsidRPr="007C31CB">
        <w:rPr>
          <w:sz w:val="22"/>
          <w:szCs w:val="22"/>
        </w:rPr>
        <w:t>Southwyck Golf Club, 2006-2010</w:t>
      </w:r>
    </w:p>
    <w:p w14:paraId="6ADE7B35" w14:textId="1AF299C9" w:rsidR="00FF0C43" w:rsidRDefault="00FF0C43" w:rsidP="00FF0C43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Cart Barn/ Pro-shop Assistant</w:t>
      </w:r>
    </w:p>
    <w:p w14:paraId="5E794A29" w14:textId="16B5D089" w:rsidR="00BD25F0" w:rsidRDefault="00620342" w:rsidP="00FF0C43">
      <w:pPr>
        <w:pStyle w:val="RecipientName-Address"/>
        <w:numPr>
          <w:ilvl w:val="0"/>
          <w:numId w:val="22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Maintained the i</w:t>
      </w:r>
      <w:r w:rsidR="00985A9F">
        <w:rPr>
          <w:b w:val="0"/>
          <w:sz w:val="20"/>
          <w:szCs w:val="20"/>
        </w:rPr>
        <w:t>nfo</w:t>
      </w:r>
      <w:r>
        <w:rPr>
          <w:b w:val="0"/>
          <w:sz w:val="20"/>
          <w:szCs w:val="20"/>
        </w:rPr>
        <w:t>rmation t</w:t>
      </w:r>
      <w:r w:rsidR="00BD25F0">
        <w:rPr>
          <w:b w:val="0"/>
          <w:sz w:val="20"/>
          <w:szCs w:val="20"/>
        </w:rPr>
        <w:t>echnology systems that hosted the point of s</w:t>
      </w:r>
      <w:r w:rsidR="00DF318C">
        <w:rPr>
          <w:b w:val="0"/>
          <w:sz w:val="20"/>
          <w:szCs w:val="20"/>
        </w:rPr>
        <w:t xml:space="preserve">ale </w:t>
      </w:r>
      <w:r w:rsidR="006D342E">
        <w:rPr>
          <w:b w:val="0"/>
          <w:sz w:val="20"/>
          <w:szCs w:val="20"/>
        </w:rPr>
        <w:t>software</w:t>
      </w:r>
    </w:p>
    <w:p w14:paraId="49CEBB41" w14:textId="7F915E5F" w:rsidR="00FF0C43" w:rsidRPr="008E4AF5" w:rsidRDefault="00620342" w:rsidP="008E4AF5">
      <w:pPr>
        <w:pStyle w:val="RecipientName-Address"/>
        <w:numPr>
          <w:ilvl w:val="0"/>
          <w:numId w:val="22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Assisted in</w:t>
      </w:r>
      <w:r w:rsidR="00B12280">
        <w:rPr>
          <w:b w:val="0"/>
          <w:sz w:val="20"/>
          <w:szCs w:val="20"/>
        </w:rPr>
        <w:t xml:space="preserve"> customer support for booking tee times and related payment procedures</w:t>
      </w:r>
      <w:r w:rsidR="00B12280" w:rsidRPr="008E4AF5">
        <w:rPr>
          <w:b w:val="0"/>
          <w:sz w:val="20"/>
          <w:szCs w:val="20"/>
        </w:rPr>
        <w:t xml:space="preserve"> </w:t>
      </w:r>
      <w:r w:rsidRPr="008E4AF5">
        <w:rPr>
          <w:b w:val="0"/>
          <w:sz w:val="20"/>
          <w:szCs w:val="20"/>
        </w:rPr>
        <w:t xml:space="preserve">  </w:t>
      </w:r>
    </w:p>
    <w:p w14:paraId="3EF6F731" w14:textId="369F7081" w:rsidR="00881ED3" w:rsidRDefault="006A3E8D" w:rsidP="00881ED3">
      <w:pPr>
        <w:pStyle w:val="RecipientName-Address"/>
        <w:spacing w:before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Skills</w:t>
      </w:r>
    </w:p>
    <w:p w14:paraId="5F17312C" w14:textId="5B20665C" w:rsidR="006154F1" w:rsidRDefault="006A3E8D" w:rsidP="00EB2C7C">
      <w:pPr>
        <w:pStyle w:val="RecipientName-Address"/>
        <w:spacing w:before="60"/>
        <w:rPr>
          <w:rFonts w:eastAsiaTheme="minorHAnsi"/>
          <w:b w:val="0"/>
          <w:sz w:val="20"/>
          <w:szCs w:val="20"/>
        </w:rPr>
      </w:pPr>
      <w:r>
        <w:rPr>
          <w:rFonts w:eastAsiaTheme="minorHAnsi"/>
          <w:b w:val="0"/>
          <w:sz w:val="20"/>
          <w:szCs w:val="20"/>
        </w:rPr>
        <w:t>Adobe Creative Suite, Microsoft Office Suite, ruby on rails, HMTL, CSS, jQuery</w:t>
      </w:r>
      <w:r w:rsidR="009E3248">
        <w:rPr>
          <w:rFonts w:eastAsiaTheme="minorHAnsi"/>
          <w:b w:val="0"/>
          <w:sz w:val="20"/>
          <w:szCs w:val="20"/>
        </w:rPr>
        <w:t>,</w:t>
      </w:r>
      <w:r w:rsidR="00CB6B52">
        <w:rPr>
          <w:rFonts w:eastAsiaTheme="minorHAnsi"/>
          <w:b w:val="0"/>
          <w:sz w:val="20"/>
          <w:szCs w:val="20"/>
        </w:rPr>
        <w:t xml:space="preserve"> Objective-</w:t>
      </w:r>
      <w:r w:rsidR="006154F1">
        <w:rPr>
          <w:rFonts w:eastAsiaTheme="minorHAnsi"/>
          <w:b w:val="0"/>
          <w:sz w:val="20"/>
          <w:szCs w:val="20"/>
        </w:rPr>
        <w:t xml:space="preserve">C, </w:t>
      </w:r>
    </w:p>
    <w:p w14:paraId="64ACCC7B" w14:textId="17C6560E" w:rsidR="001F5AD7" w:rsidRPr="00E04C37" w:rsidRDefault="006154F1" w:rsidP="00EB2C7C">
      <w:pPr>
        <w:pStyle w:val="RecipientName-Address"/>
        <w:spacing w:before="60"/>
        <w:rPr>
          <w:rFonts w:eastAsiaTheme="minorHAnsi"/>
          <w:b w:val="0"/>
          <w:sz w:val="20"/>
          <w:szCs w:val="20"/>
        </w:rPr>
      </w:pPr>
      <w:r>
        <w:rPr>
          <w:rFonts w:eastAsiaTheme="minorHAnsi"/>
          <w:b w:val="0"/>
          <w:sz w:val="20"/>
          <w:szCs w:val="20"/>
        </w:rPr>
        <w:t>Arduino C, UI/UX design</w:t>
      </w:r>
      <w:r w:rsidR="006A3E8D">
        <w:rPr>
          <w:rFonts w:eastAsiaTheme="minorHAnsi"/>
          <w:b w:val="0"/>
          <w:sz w:val="20"/>
          <w:szCs w:val="20"/>
        </w:rPr>
        <w:t xml:space="preserve">, </w:t>
      </w:r>
      <w:r w:rsidR="009E3248">
        <w:rPr>
          <w:rFonts w:eastAsiaTheme="minorHAnsi"/>
          <w:b w:val="0"/>
          <w:sz w:val="20"/>
          <w:szCs w:val="20"/>
        </w:rPr>
        <w:t>confid</w:t>
      </w:r>
      <w:r w:rsidR="00FE5478">
        <w:rPr>
          <w:rFonts w:eastAsiaTheme="minorHAnsi"/>
          <w:b w:val="0"/>
          <w:sz w:val="20"/>
          <w:szCs w:val="20"/>
        </w:rPr>
        <w:t>ent presenter, leader, business-</w:t>
      </w:r>
      <w:r w:rsidR="009E3248">
        <w:rPr>
          <w:rFonts w:eastAsiaTheme="minorHAnsi"/>
          <w:b w:val="0"/>
          <w:sz w:val="20"/>
          <w:szCs w:val="20"/>
        </w:rPr>
        <w:t>minded</w:t>
      </w:r>
      <w:r w:rsidR="0026581C">
        <w:rPr>
          <w:rFonts w:eastAsiaTheme="minorHAnsi"/>
          <w:b w:val="0"/>
          <w:sz w:val="20"/>
          <w:szCs w:val="20"/>
        </w:rPr>
        <w:t>, process oriented</w:t>
      </w:r>
      <w:r w:rsidR="005209CB">
        <w:rPr>
          <w:rFonts w:eastAsiaTheme="minorHAnsi"/>
          <w:b w:val="0"/>
          <w:sz w:val="20"/>
          <w:szCs w:val="20"/>
        </w:rPr>
        <w:t>, visionary</w:t>
      </w:r>
      <w:r w:rsidR="00485EE5">
        <w:rPr>
          <w:rFonts w:eastAsiaTheme="minorHAnsi"/>
          <w:b w:val="0"/>
          <w:sz w:val="20"/>
          <w:szCs w:val="20"/>
        </w:rPr>
        <w:t xml:space="preserve"> </w:t>
      </w:r>
    </w:p>
    <w:sectPr w:rsidR="001F5AD7" w:rsidRPr="00E04C37" w:rsidSect="006F31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2FF52" w14:textId="77777777" w:rsidR="006D342E" w:rsidRDefault="006D342E" w:rsidP="00596A9D">
      <w:pPr>
        <w:spacing w:line="240" w:lineRule="auto"/>
      </w:pPr>
      <w:r>
        <w:separator/>
      </w:r>
    </w:p>
  </w:endnote>
  <w:endnote w:type="continuationSeparator" w:id="0">
    <w:p w14:paraId="00EF7C23" w14:textId="77777777" w:rsidR="006D342E" w:rsidRDefault="006D342E" w:rsidP="0059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5379A" w14:textId="77777777" w:rsidR="006D342E" w:rsidRDefault="006D342E" w:rsidP="00596A9D">
      <w:pPr>
        <w:spacing w:line="240" w:lineRule="auto"/>
      </w:pPr>
      <w:r>
        <w:separator/>
      </w:r>
    </w:p>
  </w:footnote>
  <w:footnote w:type="continuationSeparator" w:id="0">
    <w:p w14:paraId="135C0D6E" w14:textId="77777777" w:rsidR="006D342E" w:rsidRDefault="006D342E" w:rsidP="0059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alias w:val="Author"/>
      <w:id w:val="-988936707"/>
      <w:placeholder>
        <w:docPart w:val="94C594FEBC7B1D4DBC73D32C62B1069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FC3B614" w14:textId="77777777" w:rsidR="006D342E" w:rsidRPr="003E056A" w:rsidRDefault="006D342E" w:rsidP="00596A9D">
        <w:pPr>
          <w:pStyle w:val="YourName"/>
          <w:jc w:val="center"/>
          <w:rPr>
            <w:color w:val="000000" w:themeColor="text1"/>
          </w:rPr>
        </w:pPr>
        <w:r w:rsidRPr="003E056A">
          <w:rPr>
            <w:color w:val="000000" w:themeColor="text1"/>
          </w:rPr>
          <w:t>Blaine Killen</w:t>
        </w:r>
      </w:p>
    </w:sdtContent>
  </w:sdt>
  <w:p w14:paraId="522CE951" w14:textId="503B33D9" w:rsidR="006D342E" w:rsidRPr="003E056A" w:rsidRDefault="006D342E" w:rsidP="00596A9D">
    <w:pPr>
      <w:pStyle w:val="PersonalInformation"/>
      <w:jc w:val="center"/>
      <w:rPr>
        <w:color w:val="000000" w:themeColor="text1"/>
        <w:sz w:val="20"/>
        <w:szCs w:val="20"/>
      </w:rPr>
    </w:pPr>
    <w:r w:rsidRPr="003E056A">
      <w:rPr>
        <w:color w:val="000000" w:themeColor="text1"/>
        <w:sz w:val="20"/>
        <w:szCs w:val="20"/>
      </w:rPr>
      <w:t>405 University Pl.</w:t>
    </w:r>
    <w:r>
      <w:rPr>
        <w:color w:val="000000" w:themeColor="text1"/>
        <w:sz w:val="20"/>
        <w:szCs w:val="20"/>
      </w:rPr>
      <w:t xml:space="preserve">, Syracuse NY, 13210  |  </w:t>
    </w:r>
    <w:r w:rsidRPr="003E056A">
      <w:rPr>
        <w:color w:val="000000" w:themeColor="text1"/>
        <w:sz w:val="20"/>
        <w:szCs w:val="20"/>
      </w:rPr>
      <w:t xml:space="preserve">m: 832 577 8611  |  e: </w:t>
    </w:r>
    <w:sdt>
      <w:sdtPr>
        <w:rPr>
          <w:color w:val="000000" w:themeColor="text1"/>
          <w:sz w:val="20"/>
          <w:szCs w:val="20"/>
        </w:rPr>
        <w:id w:val="184410784"/>
        <w:placeholder>
          <w:docPart w:val="A242034FE565AC4C860B01655EAA55CE"/>
        </w:placeholder>
      </w:sdtPr>
      <w:sdtEndPr/>
      <w:sdtContent>
        <w:r w:rsidRPr="003E056A">
          <w:rPr>
            <w:color w:val="000000" w:themeColor="text1"/>
            <w:sz w:val="20"/>
            <w:szCs w:val="20"/>
          </w:rPr>
          <w:t>bjkillen@syr.edu</w:t>
        </w:r>
      </w:sdtContent>
    </w:sdt>
  </w:p>
  <w:p w14:paraId="3883DE43" w14:textId="77777777" w:rsidR="006D342E" w:rsidRPr="003E056A" w:rsidRDefault="006D342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120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19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AC4F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CC83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04D04"/>
    <w:multiLevelType w:val="hybridMultilevel"/>
    <w:tmpl w:val="B81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14305"/>
    <w:multiLevelType w:val="hybridMultilevel"/>
    <w:tmpl w:val="D4F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9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7"/>
  </w:num>
  <w:num w:numId="11">
    <w:abstractNumId w:val="2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1A"/>
    <w:rsid w:val="000D0494"/>
    <w:rsid w:val="001413E0"/>
    <w:rsid w:val="001456F8"/>
    <w:rsid w:val="001F5AD7"/>
    <w:rsid w:val="00206B39"/>
    <w:rsid w:val="0026581C"/>
    <w:rsid w:val="003C5CD9"/>
    <w:rsid w:val="003E056A"/>
    <w:rsid w:val="00424567"/>
    <w:rsid w:val="00474868"/>
    <w:rsid w:val="00485EE5"/>
    <w:rsid w:val="004C690C"/>
    <w:rsid w:val="005209CB"/>
    <w:rsid w:val="00526651"/>
    <w:rsid w:val="005515DE"/>
    <w:rsid w:val="00554654"/>
    <w:rsid w:val="00596A9D"/>
    <w:rsid w:val="005A1BE1"/>
    <w:rsid w:val="006154F1"/>
    <w:rsid w:val="00620342"/>
    <w:rsid w:val="006223FE"/>
    <w:rsid w:val="006A3E8D"/>
    <w:rsid w:val="006D342E"/>
    <w:rsid w:val="006F3188"/>
    <w:rsid w:val="00721BFA"/>
    <w:rsid w:val="007421E3"/>
    <w:rsid w:val="007C31CB"/>
    <w:rsid w:val="007E2EEB"/>
    <w:rsid w:val="00881ED3"/>
    <w:rsid w:val="00896C1A"/>
    <w:rsid w:val="008E4AF5"/>
    <w:rsid w:val="00951974"/>
    <w:rsid w:val="00983FD5"/>
    <w:rsid w:val="00985A9F"/>
    <w:rsid w:val="009A30C6"/>
    <w:rsid w:val="009E3248"/>
    <w:rsid w:val="009E64B7"/>
    <w:rsid w:val="00B12280"/>
    <w:rsid w:val="00BD25F0"/>
    <w:rsid w:val="00BE7E22"/>
    <w:rsid w:val="00C6469A"/>
    <w:rsid w:val="00C977A2"/>
    <w:rsid w:val="00CA04C9"/>
    <w:rsid w:val="00CB2DD1"/>
    <w:rsid w:val="00CB6B52"/>
    <w:rsid w:val="00D6127A"/>
    <w:rsid w:val="00DF13D9"/>
    <w:rsid w:val="00DF318C"/>
    <w:rsid w:val="00E04C37"/>
    <w:rsid w:val="00EA5BCE"/>
    <w:rsid w:val="00EB2C7C"/>
    <w:rsid w:val="00EC4F83"/>
    <w:rsid w:val="00F43F7D"/>
    <w:rsid w:val="00FE5478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E1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  <w:style w:type="paragraph" w:styleId="Header">
    <w:name w:val="header"/>
    <w:basedOn w:val="Normal"/>
    <w:link w:val="Head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9D"/>
    <w:rPr>
      <w:rFonts w:eastAsia="Times New Roman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9D"/>
    <w:rPr>
      <w:rFonts w:eastAsia="Times New Roman" w:cs="Times New Roman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  <w:style w:type="paragraph" w:styleId="Header">
    <w:name w:val="header"/>
    <w:basedOn w:val="Normal"/>
    <w:link w:val="Head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9D"/>
    <w:rPr>
      <w:rFonts w:eastAsia="Times New Roman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9D"/>
    <w:rPr>
      <w:rFonts w:eastAsia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laineKillen:Downloads:TS01016865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DA32E94F52E94AAA8CEE0E4988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23AF2-D6C0-AA4F-A3B1-4A1A834E803F}"/>
      </w:docPartPr>
      <w:docPartBody>
        <w:p w:rsidR="00CC7873" w:rsidRDefault="00CC7873" w:rsidP="00CC7873">
          <w:pPr>
            <w:pStyle w:val="2BDA32E94F52E94AAA8CEE0E49880E17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68B3B972F053724292A85B6F301F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CB97-AFDD-DB4D-B4F4-7B13DC197E3F}"/>
      </w:docPartPr>
      <w:docPartBody>
        <w:p w:rsidR="00CC7873" w:rsidRDefault="00CC7873" w:rsidP="00CC7873">
          <w:pPr>
            <w:pStyle w:val="68B3B972F053724292A85B6F301F2668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94C594FEBC7B1D4DBC73D32C62B10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D808-8514-B04E-AA01-AFB3DC9A6F47}"/>
      </w:docPartPr>
      <w:docPartBody>
        <w:p w:rsidR="0019651C" w:rsidRDefault="0019651C" w:rsidP="0019651C">
          <w:pPr>
            <w:pStyle w:val="94C594FEBC7B1D4DBC73D32C62B10691"/>
          </w:pPr>
          <w:r>
            <w:t>[Your Name]</w:t>
          </w:r>
        </w:p>
      </w:docPartBody>
    </w:docPart>
    <w:docPart>
      <w:docPartPr>
        <w:name w:val="A242034FE565AC4C860B01655EAA5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C067-D6B0-C04E-88BF-84A2FCFF32D2}"/>
      </w:docPartPr>
      <w:docPartBody>
        <w:p w:rsidR="0019651C" w:rsidRDefault="0019651C" w:rsidP="0019651C">
          <w:pPr>
            <w:pStyle w:val="A242034FE565AC4C860B01655EAA55CE"/>
          </w:pPr>
          <w: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73"/>
    <w:rsid w:val="0019651C"/>
    <w:rsid w:val="002F0E28"/>
    <w:rsid w:val="00C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  <w:style w:type="paragraph" w:customStyle="1" w:styleId="94C594FEBC7B1D4DBC73D32C62B10691">
    <w:name w:val="94C594FEBC7B1D4DBC73D32C62B10691"/>
    <w:rsid w:val="0019651C"/>
  </w:style>
  <w:style w:type="paragraph" w:customStyle="1" w:styleId="A242034FE565AC4C860B01655EAA55CE">
    <w:name w:val="A242034FE565AC4C860B01655EAA55CE"/>
    <w:rsid w:val="001965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  <w:style w:type="paragraph" w:customStyle="1" w:styleId="94C594FEBC7B1D4DBC73D32C62B10691">
    <w:name w:val="94C594FEBC7B1D4DBC73D32C62B10691"/>
    <w:rsid w:val="0019651C"/>
  </w:style>
  <w:style w:type="paragraph" w:customStyle="1" w:styleId="A242034FE565AC4C860B01655EAA55CE">
    <w:name w:val="A242034FE565AC4C860B01655EAA55CE"/>
    <w:rsid w:val="0019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DFCF1A-6AB8-461F-968F-E3AF3E4CC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TS010168652 (1).dotx</Template>
  <TotalTime>1</TotalTime>
  <Pages>1</Pages>
  <Words>257</Words>
  <Characters>1470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&lt;[Your Name]&gt;</vt:lpstr>
      <vt:lpstr>        Dear &lt;[Recipient Name]&gt;:</vt:lpstr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with salary requirements</dc:title>
  <dc:subject/>
  <dc:creator>Blaine Killen</dc:creator>
  <cp:keywords/>
  <cp:lastModifiedBy>Blaine Killen</cp:lastModifiedBy>
  <cp:revision>4</cp:revision>
  <cp:lastPrinted>2006-08-01T17:47:00Z</cp:lastPrinted>
  <dcterms:created xsi:type="dcterms:W3CDTF">2013-02-10T22:37:00Z</dcterms:created>
  <dcterms:modified xsi:type="dcterms:W3CDTF">2013-02-10T22:39:00Z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TC101686529990</vt:lpwstr>
  </property>
</Properties>
</file>