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alias w:val="Author"/>
        <w:id w:val="1401424"/>
        <w:placeholder>
          <w:docPart w:val="3DC2632FDBE01E409B79CE25801F5F0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5932A9F" w14:textId="77777777" w:rsidR="009F5EDB" w:rsidRPr="00AB24F5" w:rsidRDefault="00D252EC">
          <w:pPr>
            <w:pStyle w:val="YourName"/>
            <w:rPr>
              <w:color w:val="auto"/>
            </w:rPr>
          </w:pPr>
          <w:r w:rsidRPr="00AB24F5">
            <w:rPr>
              <w:color w:val="auto"/>
            </w:rPr>
            <w:t>Blaine Killen</w:t>
          </w:r>
        </w:p>
      </w:sdtContent>
    </w:sdt>
    <w:p w14:paraId="09D6F7EC" w14:textId="591AC71C" w:rsidR="009F5EDB" w:rsidRPr="00AB24F5" w:rsidRDefault="00050BFA">
      <w:pPr>
        <w:pStyle w:val="PersonalInformation"/>
        <w:rPr>
          <w:color w:val="auto"/>
        </w:rPr>
      </w:pPr>
      <w:r w:rsidRPr="00AB24F5">
        <w:rPr>
          <w:color w:val="auto"/>
        </w:rPr>
        <w:t xml:space="preserve">405 University Pl, Syracuse NY, 13210 </w:t>
      </w:r>
      <w:r w:rsidR="001C72B1" w:rsidRPr="00AB24F5">
        <w:rPr>
          <w:color w:val="auto"/>
        </w:rPr>
        <w:t xml:space="preserve"> </w:t>
      </w:r>
      <w:proofErr w:type="gramStart"/>
      <w:r w:rsidR="00F63638" w:rsidRPr="00AB24F5">
        <w:rPr>
          <w:color w:val="auto"/>
        </w:rPr>
        <w:t xml:space="preserve">|  </w:t>
      </w:r>
      <w:proofErr w:type="gramEnd"/>
      <w:sdt>
        <w:sdtPr>
          <w:rPr>
            <w:color w:val="auto"/>
          </w:rPr>
          <w:id w:val="731929981"/>
          <w:placeholder>
            <w:docPart w:val="62B5B6893803AD419977DCCD7719DF40"/>
          </w:placeholder>
        </w:sdtPr>
        <w:sdtEndPr/>
        <w:sdtContent>
          <w:r w:rsidRPr="00AB24F5">
            <w:rPr>
              <w:color w:val="auto"/>
            </w:rPr>
            <w:t>832 577 8611</w:t>
          </w:r>
        </w:sdtContent>
      </w:sdt>
      <w:r w:rsidR="00F63638" w:rsidRPr="00AB24F5">
        <w:rPr>
          <w:color w:val="auto"/>
        </w:rPr>
        <w:t xml:space="preserve">  |  </w:t>
      </w:r>
      <w:sdt>
        <w:sdtPr>
          <w:rPr>
            <w:color w:val="auto"/>
          </w:rPr>
          <w:id w:val="731929984"/>
          <w:placeholder>
            <w:docPart w:val="A0057EFF83A9EC46818C4B96BB408A23"/>
          </w:placeholder>
        </w:sdtPr>
        <w:sdtEndPr/>
        <w:sdtContent>
          <w:r w:rsidRPr="00AB24F5">
            <w:rPr>
              <w:color w:val="auto"/>
            </w:rPr>
            <w:t>bjkillen@syr.edu</w:t>
          </w:r>
        </w:sdtContent>
      </w:sdt>
    </w:p>
    <w:sdt>
      <w:sdtPr>
        <w:id w:val="731227046"/>
        <w:placeholder>
          <w:docPart w:val="F6BD775B3A2FBB4F8A4025C466308D46"/>
        </w:placeholder>
        <w:date w:fullDate="2013-02-07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6F1CA44" w14:textId="386D5522" w:rsidR="009F5EDB" w:rsidRDefault="00F545AD">
          <w:pPr>
            <w:pStyle w:val="LetterDate"/>
          </w:pPr>
          <w:r>
            <w:t>February 7, 2013</w:t>
          </w:r>
        </w:p>
      </w:sdtContent>
    </w:sdt>
    <w:sdt>
      <w:sdtPr>
        <w:rPr>
          <w:rFonts w:eastAsiaTheme="minorHAnsi"/>
        </w:rPr>
        <w:alias w:val="Recipient Name"/>
        <w:id w:val="1401451"/>
        <w:placeholder>
          <w:docPart w:val="4661E942413E1D4CB5BBE8E57DE210DD"/>
        </w:placeholder>
      </w:sdtPr>
      <w:sdtEndPr/>
      <w:sdtContent>
        <w:p w14:paraId="1495001E" w14:textId="6B33EF4F" w:rsidR="009F5EDB" w:rsidRPr="001C72B1" w:rsidRDefault="006C776F" w:rsidP="001C72B1">
          <w:pPr>
            <w:pStyle w:val="RecipientName-Address"/>
            <w:rPr>
              <w:rFonts w:eastAsiaTheme="minorHAnsi"/>
            </w:rPr>
          </w:pPr>
          <w:r>
            <w:rPr>
              <w:rFonts w:eastAsiaTheme="minorHAnsi"/>
            </w:rPr>
            <w:t>Graduate Admissions</w:t>
          </w:r>
          <w:r w:rsidR="00262B07">
            <w:rPr>
              <w:rFonts w:eastAsiaTheme="minorHAnsi"/>
            </w:rPr>
            <w:t xml:space="preserve"> Office </w:t>
          </w:r>
        </w:p>
      </w:sdtContent>
    </w:sdt>
    <w:p w14:paraId="64FD0459" w14:textId="77777777" w:rsidR="00262B07" w:rsidRPr="00262B07" w:rsidRDefault="00262B07" w:rsidP="00262B07">
      <w:pPr>
        <w:spacing w:line="240" w:lineRule="auto"/>
        <w:rPr>
          <w:rFonts w:ascii="Corbel" w:hAnsi="Corbel"/>
          <w:szCs w:val="16"/>
        </w:rPr>
      </w:pPr>
      <w:r w:rsidRPr="00262B07">
        <w:rPr>
          <w:rFonts w:ascii="Corbel" w:hAnsi="Corbel" w:cs="Arial"/>
          <w:color w:val="000000"/>
          <w:szCs w:val="16"/>
          <w:shd w:val="clear" w:color="auto" w:fill="FFFFFF"/>
        </w:rPr>
        <w:t>Stanford University</w:t>
      </w:r>
      <w:r w:rsidRPr="00262B07">
        <w:rPr>
          <w:rFonts w:ascii="Corbel" w:hAnsi="Corbel" w:cs="Arial"/>
          <w:color w:val="000000"/>
          <w:szCs w:val="16"/>
        </w:rPr>
        <w:br/>
      </w:r>
      <w:r w:rsidRPr="00262B07">
        <w:rPr>
          <w:rFonts w:ascii="Corbel" w:hAnsi="Corbel" w:cs="Arial"/>
          <w:color w:val="000000"/>
          <w:szCs w:val="16"/>
          <w:shd w:val="clear" w:color="auto" w:fill="FFFFFF"/>
        </w:rPr>
        <w:t>630 Serra Street, Suite 120</w:t>
      </w:r>
      <w:r w:rsidRPr="00262B07">
        <w:rPr>
          <w:rFonts w:ascii="Corbel" w:hAnsi="Corbel" w:cs="Arial"/>
          <w:color w:val="000000"/>
          <w:szCs w:val="16"/>
        </w:rPr>
        <w:br/>
      </w:r>
      <w:r w:rsidRPr="00262B07">
        <w:rPr>
          <w:rFonts w:ascii="Corbel" w:hAnsi="Corbel" w:cs="Arial"/>
          <w:color w:val="000000"/>
          <w:szCs w:val="16"/>
          <w:shd w:val="clear" w:color="auto" w:fill="FFFFFF"/>
        </w:rPr>
        <w:t>Stanford, CA 94305-6032</w:t>
      </w:r>
    </w:p>
    <w:p w14:paraId="7F4E5580" w14:textId="3EA13BE7" w:rsidR="009F5EDB" w:rsidRDefault="00F63638">
      <w:pPr>
        <w:pStyle w:val="Greeting"/>
        <w:rPr>
          <w:rFonts w:eastAsiaTheme="minorHAnsi"/>
        </w:rPr>
      </w:pPr>
      <w:r>
        <w:t>Dear General Admission</w:t>
      </w:r>
      <w:r w:rsidR="00791AB1">
        <w:t>s</w:t>
      </w:r>
      <w:r>
        <w:t xml:space="preserve"> Office</w:t>
      </w:r>
      <w:r>
        <w:rPr>
          <w:rFonts w:eastAsiaTheme="minorHAnsi"/>
        </w:rPr>
        <w:t>:</w:t>
      </w:r>
      <w:bookmarkStart w:id="0" w:name="_GoBack"/>
      <w:bookmarkEnd w:id="0"/>
    </w:p>
    <w:p w14:paraId="2A2B3B80" w14:textId="66C8C28F" w:rsidR="00285319" w:rsidRDefault="00F63638">
      <w:pPr>
        <w:pStyle w:val="Copy"/>
      </w:pPr>
      <w:r>
        <w:t>I am a junior at Syracuse University th</w:t>
      </w:r>
      <w:r w:rsidR="00F90D07">
        <w:t>a</w:t>
      </w:r>
      <w:r w:rsidR="00902D90">
        <w:t xml:space="preserve">t is interested in continuing </w:t>
      </w:r>
      <w:r w:rsidR="00851E96">
        <w:t>my education</w:t>
      </w:r>
      <w:r>
        <w:t xml:space="preserve"> </w:t>
      </w:r>
      <w:r w:rsidR="00851E96">
        <w:t>in</w:t>
      </w:r>
      <w:r w:rsidR="00F90D07">
        <w:t xml:space="preserve"> computer engineering through the resources</w:t>
      </w:r>
      <w:r w:rsidR="000A3061">
        <w:t xml:space="preserve"> your elite graduate engineering program offers</w:t>
      </w:r>
      <w:r w:rsidR="00285319">
        <w:t>. I</w:t>
      </w:r>
      <w:r w:rsidR="008B5C83">
        <w:t xml:space="preserve"> understand that your university prides itself</w:t>
      </w:r>
      <w:r w:rsidR="00FC28FE">
        <w:t xml:space="preserve"> on maintaining a top nationwide ranking, thus only</w:t>
      </w:r>
      <w:r w:rsidR="004205B2">
        <w:t xml:space="preserve"> admitting</w:t>
      </w:r>
      <w:r w:rsidR="008B5C83">
        <w:t xml:space="preserve"> elit</w:t>
      </w:r>
      <w:r w:rsidR="004205B2">
        <w:t>e, motivated, and passionate students that will</w:t>
      </w:r>
      <w:r w:rsidR="00CC5DAE">
        <w:t xml:space="preserve"> effectively</w:t>
      </w:r>
      <w:r w:rsidR="004205B2">
        <w:t xml:space="preserve"> bring these qualities and the knowledge you instill in them to the</w:t>
      </w:r>
      <w:r w:rsidR="00D170B3">
        <w:t xml:space="preserve"> outside world. </w:t>
      </w:r>
      <w:r w:rsidR="00402161">
        <w:t>Through my previous academic and</w:t>
      </w:r>
      <w:r w:rsidR="008E0739">
        <w:t xml:space="preserve"> extracurricular experiences, I</w:t>
      </w:r>
      <w:r w:rsidR="00374766">
        <w:t xml:space="preserve"> believe I</w:t>
      </w:r>
      <w:r w:rsidR="00710BE1">
        <w:t xml:space="preserve"> exhibit some </w:t>
      </w:r>
      <w:r w:rsidR="008E0739">
        <w:t>qualities tha</w:t>
      </w:r>
      <w:r w:rsidR="00374766">
        <w:t xml:space="preserve">t your university is looking to enhance through your educational </w:t>
      </w:r>
      <w:r w:rsidR="00B52E02">
        <w:t>program</w:t>
      </w:r>
      <w:r w:rsidR="009D3FB0">
        <w:t>s</w:t>
      </w:r>
      <w:r w:rsidR="008E0739">
        <w:t xml:space="preserve">. </w:t>
      </w:r>
    </w:p>
    <w:p w14:paraId="67AC649D" w14:textId="7AE2FD26" w:rsidR="00ED1B6D" w:rsidRDefault="008F25BB">
      <w:pPr>
        <w:pStyle w:val="Copy"/>
      </w:pPr>
      <w:r>
        <w:t xml:space="preserve">I have taken the initiative to </w:t>
      </w:r>
      <w:r w:rsidR="00CA583A">
        <w:t>engage in</w:t>
      </w:r>
      <w:r w:rsidR="00127910">
        <w:t xml:space="preserve"> challenges that will prepare me for the challenges your university will impose </w:t>
      </w:r>
      <w:r w:rsidR="0003283F">
        <w:t>up</w:t>
      </w:r>
      <w:r w:rsidR="00127910">
        <w:t>on me.</w:t>
      </w:r>
      <w:r w:rsidR="004D481F">
        <w:t xml:space="preserve"> For instance, I have been a</w:t>
      </w:r>
      <w:r w:rsidR="00B16CA1">
        <w:t xml:space="preserve"> co-founder</w:t>
      </w:r>
      <w:r w:rsidR="004D481F">
        <w:t xml:space="preserve"> of two startups where I took a leadership role and assumed responsibilities that determined the success or failure of the start-up.</w:t>
      </w:r>
      <w:r w:rsidR="0003283F">
        <w:t xml:space="preserve"> I</w:t>
      </w:r>
      <w:r w:rsidR="0030500A">
        <w:t xml:space="preserve"> was also </w:t>
      </w:r>
      <w:r w:rsidR="0003283F">
        <w:t>responsible for developing the web application</w:t>
      </w:r>
      <w:r w:rsidR="0054230C">
        <w:t xml:space="preserve"> for the startups </w:t>
      </w:r>
      <w:r w:rsidR="001213A6">
        <w:t>vision, which</w:t>
      </w:r>
      <w:r w:rsidR="0003283F">
        <w:t xml:space="preserve"> grew my software development skills on the professional level. I have gained insigh</w:t>
      </w:r>
      <w:r w:rsidR="005065CE">
        <w:t>t from my</w:t>
      </w:r>
      <w:r w:rsidR="00AE0019">
        <w:t xml:space="preserve"> failure</w:t>
      </w:r>
      <w:r w:rsidR="005065CE">
        <w:t>s</w:t>
      </w:r>
      <w:r w:rsidR="008576F9">
        <w:t xml:space="preserve"> that I am hoping to share with</w:t>
      </w:r>
      <w:r w:rsidR="00AE0019">
        <w:t xml:space="preserve"> my fellow classmates</w:t>
      </w:r>
      <w:r w:rsidR="005065CE">
        <w:t xml:space="preserve"> </w:t>
      </w:r>
      <w:r w:rsidR="00523E5A">
        <w:t>as well as learn from theirs.</w:t>
      </w:r>
      <w:r w:rsidR="00ED1B6D">
        <w:t xml:space="preserve"> </w:t>
      </w:r>
    </w:p>
    <w:p w14:paraId="752A4798" w14:textId="7BD20946" w:rsidR="00075747" w:rsidRDefault="00075747">
      <w:pPr>
        <w:pStyle w:val="Copy"/>
      </w:pPr>
      <w:r>
        <w:t>If admitted, I will strengthen the universities entrepreneurial culture by contributing my past experiences with past start-ups to the</w:t>
      </w:r>
      <w:r w:rsidR="00D02DDD">
        <w:t xml:space="preserve"> various</w:t>
      </w:r>
      <w:r>
        <w:t xml:space="preserve"> clubs and venture incubators Stanford has to offer. I am particularly intrigued by your online webinars</w:t>
      </w:r>
      <w:r w:rsidR="00634FC3">
        <w:t xml:space="preserve"> </w:t>
      </w:r>
      <w:r w:rsidR="00BB40B3">
        <w:t>you host</w:t>
      </w:r>
      <w:r w:rsidR="0019530F">
        <w:t xml:space="preserve"> as t</w:t>
      </w:r>
      <w:r>
        <w:t>hey cover multiple topics th</w:t>
      </w:r>
      <w:r w:rsidR="0019530F">
        <w:t xml:space="preserve">at align with my extracurricular interests. </w:t>
      </w:r>
      <w:r>
        <w:t>I hope to have the opportunity to</w:t>
      </w:r>
      <w:r w:rsidR="00395DBA">
        <w:t xml:space="preserve"> continue to</w:t>
      </w:r>
      <w:r>
        <w:t xml:space="preserve"> learn </w:t>
      </w:r>
      <w:r w:rsidR="009102E5">
        <w:t xml:space="preserve">in person </w:t>
      </w:r>
      <w:r>
        <w:t>from the exceptional professors that I have been following online</w:t>
      </w:r>
      <w:r w:rsidR="00877A8B">
        <w:t>.</w:t>
      </w:r>
    </w:p>
    <w:p w14:paraId="638EFBCA" w14:textId="1173A990" w:rsidR="00CA6A6B" w:rsidRDefault="00ED1B6D">
      <w:pPr>
        <w:pStyle w:val="Copy"/>
      </w:pPr>
      <w:r>
        <w:t>As shown above, I</w:t>
      </w:r>
      <w:r w:rsidR="000E72D3">
        <w:t xml:space="preserve"> feel I</w:t>
      </w:r>
      <w:r>
        <w:t xml:space="preserve"> am a high</w:t>
      </w:r>
      <w:r w:rsidR="008F0BAF">
        <w:t>ly motivated, passionate person</w:t>
      </w:r>
      <w:r w:rsidR="001D30A6">
        <w:t xml:space="preserve"> for</w:t>
      </w:r>
      <w:r>
        <w:t xml:space="preserve"> computer engineering</w:t>
      </w:r>
      <w:r w:rsidR="00231BAB">
        <w:t xml:space="preserve"> and emerging technologies</w:t>
      </w:r>
      <w:r>
        <w:t xml:space="preserve"> with a strong desire to</w:t>
      </w:r>
      <w:r w:rsidR="008F0BAF">
        <w:t xml:space="preserve"> continue my professional development in the</w:t>
      </w:r>
      <w:r w:rsidR="00E96F58">
        <w:t>se</w:t>
      </w:r>
      <w:r w:rsidR="008F0BAF">
        <w:t xml:space="preserve"> field</w:t>
      </w:r>
      <w:r w:rsidR="00E96F58">
        <w:t>s</w:t>
      </w:r>
      <w:r w:rsidR="008F0BAF">
        <w:t xml:space="preserve">. </w:t>
      </w:r>
      <w:r w:rsidR="000B59D6">
        <w:t>My</w:t>
      </w:r>
      <w:r w:rsidR="00D22130">
        <w:t xml:space="preserve"> original</w:t>
      </w:r>
      <w:r w:rsidR="000B59D6">
        <w:t xml:space="preserve"> passion for computer science made me ask the question why a lot, which lead to</w:t>
      </w:r>
      <w:r w:rsidR="00BF0D4A">
        <w:t xml:space="preserve"> the discovery of</w:t>
      </w:r>
      <w:r w:rsidR="00B60611">
        <w:t xml:space="preserve"> my passion in</w:t>
      </w:r>
      <w:r w:rsidR="000B59D6">
        <w:t xml:space="preserve"> computer engineering. People that are curious are the type of people your program can benefit from because they will bring questions that continue to push the university forward</w:t>
      </w:r>
      <w:r w:rsidR="002B5D40">
        <w:t xml:space="preserve"> to answer these</w:t>
      </w:r>
      <w:r w:rsidR="00095884">
        <w:t xml:space="preserve"> questions through academic endeavor</w:t>
      </w:r>
      <w:r w:rsidR="00276588">
        <w:t xml:space="preserve"> and discovery</w:t>
      </w:r>
      <w:r w:rsidR="000B59D6">
        <w:t xml:space="preserve">. </w:t>
      </w:r>
      <w:r w:rsidR="001959FF">
        <w:t>I have</w:t>
      </w:r>
      <w:r w:rsidR="008140F1">
        <w:t xml:space="preserve"> built</w:t>
      </w:r>
      <w:r w:rsidR="001959FF">
        <w:t xml:space="preserve"> the discipline required to succeed in your program because I was able to manage going to college while working on a start-up and</w:t>
      </w:r>
      <w:r w:rsidR="00621112">
        <w:t xml:space="preserve"> I</w:t>
      </w:r>
      <w:r w:rsidR="001469F7">
        <w:t xml:space="preserve"> still</w:t>
      </w:r>
      <w:r w:rsidR="001959FF">
        <w:t xml:space="preserve"> produce</w:t>
      </w:r>
      <w:r w:rsidR="00624C70">
        <w:t>d</w:t>
      </w:r>
      <w:r w:rsidR="001959FF">
        <w:t xml:space="preserve"> high quality work for both objectives</w:t>
      </w:r>
      <w:r w:rsidR="002044F8">
        <w:t>.</w:t>
      </w:r>
      <w:r w:rsidR="001959FF">
        <w:t xml:space="preserve"> </w:t>
      </w:r>
    </w:p>
    <w:p w14:paraId="7B3307D5" w14:textId="772B1A7D" w:rsidR="009F5EDB" w:rsidRDefault="00CA6A6B">
      <w:pPr>
        <w:pStyle w:val="Copy"/>
      </w:pPr>
      <w:r>
        <w:t xml:space="preserve">I am looking forward to the upcoming interview </w:t>
      </w:r>
      <w:r w:rsidR="00DE58CC">
        <w:t>process as a cover letter and r</w:t>
      </w:r>
      <w:r w:rsidR="00DE58CC">
        <w:rPr>
          <w:rFonts w:ascii="Corbel" w:hAnsi="Corbel"/>
        </w:rPr>
        <w:t>é</w:t>
      </w:r>
      <w:r w:rsidR="00DE58CC">
        <w:t>sum</w:t>
      </w:r>
      <w:r w:rsidR="00DE58CC">
        <w:rPr>
          <w:rFonts w:ascii="Corbel" w:hAnsi="Corbel"/>
        </w:rPr>
        <w:t>é</w:t>
      </w:r>
      <w:r>
        <w:t xml:space="preserve"> cannot fully communicate the intangible qualities that distinguish </w:t>
      </w:r>
      <w:r w:rsidR="00DD2504">
        <w:t>applicants from one another.</w:t>
      </w:r>
      <w:r w:rsidR="00ED1B6D">
        <w:t xml:space="preserve">  </w:t>
      </w:r>
      <w:r w:rsidR="00AE0019">
        <w:t xml:space="preserve"> </w:t>
      </w:r>
      <w:r w:rsidR="0003283F">
        <w:t xml:space="preserve">  </w:t>
      </w:r>
      <w:r w:rsidR="00127910">
        <w:t xml:space="preserve"> </w:t>
      </w:r>
      <w:r w:rsidR="008E0739">
        <w:t xml:space="preserve"> </w:t>
      </w:r>
    </w:p>
    <w:p w14:paraId="7A3ED9DB" w14:textId="532F0B1A" w:rsidR="001E69DF" w:rsidRDefault="00F63638">
      <w:pPr>
        <w:pStyle w:val="Italics"/>
      </w:pPr>
      <w:r>
        <w:t>Sincerely,</w:t>
      </w:r>
    </w:p>
    <w:sdt>
      <w:sdtPr>
        <w:alias w:val="Author"/>
        <w:id w:val="1401467"/>
        <w:placeholder>
          <w:docPart w:val="CAFF75579FC6AE43B825A1A7D301826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03FFC75B" w14:textId="77777777" w:rsidR="009F5EDB" w:rsidRDefault="00D252EC">
          <w:pPr>
            <w:pStyle w:val="YourSignature"/>
          </w:pPr>
          <w:r>
            <w:t>Blaine Killen</w:t>
          </w:r>
        </w:p>
      </w:sdtContent>
    </w:sdt>
    <w:p w14:paraId="068F9F24" w14:textId="5B921C91" w:rsidR="009F5EDB" w:rsidRDefault="001E69DF">
      <w:pPr>
        <w:pStyle w:val="Enclosure"/>
      </w:pPr>
      <w:r>
        <w:t>Enclosure</w:t>
      </w:r>
      <w:r w:rsidR="00D94300">
        <w:t>: R</w:t>
      </w:r>
      <w:r w:rsidR="00D94300">
        <w:rPr>
          <w:rFonts w:ascii="Corbel" w:hAnsi="Corbel"/>
        </w:rPr>
        <w:t>É</w:t>
      </w:r>
      <w:r w:rsidR="00D94300">
        <w:t>sum</w:t>
      </w:r>
      <w:r w:rsidR="00D94300">
        <w:rPr>
          <w:rFonts w:ascii="Corbel" w:hAnsi="Corbel"/>
        </w:rPr>
        <w:t>É</w:t>
      </w:r>
      <w:r w:rsidR="00FE67E8">
        <w:t xml:space="preserve"> </w:t>
      </w:r>
      <w:r>
        <w:t xml:space="preserve"> </w:t>
      </w:r>
    </w:p>
    <w:sectPr w:rsidR="009F5EDB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292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74E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16204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82EA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4"/>
  </w:num>
  <w:num w:numId="5">
    <w:abstractNumId w:val="17"/>
  </w:num>
  <w:num w:numId="6">
    <w:abstractNumId w:val="13"/>
  </w:num>
  <w:num w:numId="7">
    <w:abstractNumId w:val="18"/>
  </w:num>
  <w:num w:numId="8">
    <w:abstractNumId w:val="10"/>
  </w:num>
  <w:num w:numId="9">
    <w:abstractNumId w:val="14"/>
  </w:num>
  <w:num w:numId="10">
    <w:abstractNumId w:val="6"/>
  </w:num>
  <w:num w:numId="11">
    <w:abstractNumId w:val="19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EC"/>
    <w:rsid w:val="0003283F"/>
    <w:rsid w:val="00050BFA"/>
    <w:rsid w:val="00075747"/>
    <w:rsid w:val="00095884"/>
    <w:rsid w:val="000A3061"/>
    <w:rsid w:val="000B59D6"/>
    <w:rsid w:val="000E72D3"/>
    <w:rsid w:val="00104443"/>
    <w:rsid w:val="001213A6"/>
    <w:rsid w:val="00127910"/>
    <w:rsid w:val="001469F7"/>
    <w:rsid w:val="0019530F"/>
    <w:rsid w:val="001959FF"/>
    <w:rsid w:val="001C72B1"/>
    <w:rsid w:val="001D30A6"/>
    <w:rsid w:val="001E69DF"/>
    <w:rsid w:val="002044F8"/>
    <w:rsid w:val="00231BAB"/>
    <w:rsid w:val="00262B07"/>
    <w:rsid w:val="00276588"/>
    <w:rsid w:val="00285319"/>
    <w:rsid w:val="0028716B"/>
    <w:rsid w:val="00291A9E"/>
    <w:rsid w:val="002B5D40"/>
    <w:rsid w:val="002E0F0D"/>
    <w:rsid w:val="0030500A"/>
    <w:rsid w:val="00312CDC"/>
    <w:rsid w:val="003306F9"/>
    <w:rsid w:val="00373CF9"/>
    <w:rsid w:val="00374766"/>
    <w:rsid w:val="00395DBA"/>
    <w:rsid w:val="00402161"/>
    <w:rsid w:val="00407A99"/>
    <w:rsid w:val="004205B2"/>
    <w:rsid w:val="004D481F"/>
    <w:rsid w:val="004E6C31"/>
    <w:rsid w:val="005065CE"/>
    <w:rsid w:val="00523E5A"/>
    <w:rsid w:val="0054230C"/>
    <w:rsid w:val="005429A3"/>
    <w:rsid w:val="00565EE6"/>
    <w:rsid w:val="0057147A"/>
    <w:rsid w:val="00621112"/>
    <w:rsid w:val="00624C70"/>
    <w:rsid w:val="00634FC3"/>
    <w:rsid w:val="00643F58"/>
    <w:rsid w:val="00643FE8"/>
    <w:rsid w:val="006C776F"/>
    <w:rsid w:val="00710BE1"/>
    <w:rsid w:val="007677D4"/>
    <w:rsid w:val="00791AB1"/>
    <w:rsid w:val="007D0878"/>
    <w:rsid w:val="007D6A83"/>
    <w:rsid w:val="007F5BCA"/>
    <w:rsid w:val="00813163"/>
    <w:rsid w:val="008140F1"/>
    <w:rsid w:val="008516BB"/>
    <w:rsid w:val="00851E96"/>
    <w:rsid w:val="008576F9"/>
    <w:rsid w:val="00877A8B"/>
    <w:rsid w:val="00887524"/>
    <w:rsid w:val="008B5C83"/>
    <w:rsid w:val="008E0739"/>
    <w:rsid w:val="008E15D9"/>
    <w:rsid w:val="008F0BAF"/>
    <w:rsid w:val="008F25BB"/>
    <w:rsid w:val="00902D90"/>
    <w:rsid w:val="009102E5"/>
    <w:rsid w:val="0092482A"/>
    <w:rsid w:val="00960320"/>
    <w:rsid w:val="00974356"/>
    <w:rsid w:val="009B2195"/>
    <w:rsid w:val="009D3FB0"/>
    <w:rsid w:val="009F5EDB"/>
    <w:rsid w:val="009F6ADF"/>
    <w:rsid w:val="00A547C1"/>
    <w:rsid w:val="00A602F7"/>
    <w:rsid w:val="00A668D5"/>
    <w:rsid w:val="00A82990"/>
    <w:rsid w:val="00AB24F5"/>
    <w:rsid w:val="00AE0019"/>
    <w:rsid w:val="00B166B9"/>
    <w:rsid w:val="00B16CA1"/>
    <w:rsid w:val="00B42898"/>
    <w:rsid w:val="00B52E02"/>
    <w:rsid w:val="00B60611"/>
    <w:rsid w:val="00BB40B3"/>
    <w:rsid w:val="00BD76DC"/>
    <w:rsid w:val="00BF0D4A"/>
    <w:rsid w:val="00C64D93"/>
    <w:rsid w:val="00CA583A"/>
    <w:rsid w:val="00CA6A6B"/>
    <w:rsid w:val="00CC4D0A"/>
    <w:rsid w:val="00CC5DAE"/>
    <w:rsid w:val="00D02DDD"/>
    <w:rsid w:val="00D170B3"/>
    <w:rsid w:val="00D22130"/>
    <w:rsid w:val="00D252EC"/>
    <w:rsid w:val="00D94300"/>
    <w:rsid w:val="00DD2504"/>
    <w:rsid w:val="00DE58CC"/>
    <w:rsid w:val="00E150AF"/>
    <w:rsid w:val="00E96F58"/>
    <w:rsid w:val="00EC07B8"/>
    <w:rsid w:val="00ED1B6D"/>
    <w:rsid w:val="00F02BDB"/>
    <w:rsid w:val="00F52C4F"/>
    <w:rsid w:val="00F545AD"/>
    <w:rsid w:val="00F63638"/>
    <w:rsid w:val="00F90D07"/>
    <w:rsid w:val="00FC28FE"/>
    <w:rsid w:val="00F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0464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64" w:lineRule="auto"/>
    </w:pPr>
    <w:rPr>
      <w:rFonts w:eastAsia="Times New Roman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caps/>
      <w:color w:val="595959" w:themeColor="text1" w:themeTint="A6"/>
      <w:spacing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before="600" w:after="200"/>
      <w:outlineLvl w:val="2"/>
    </w:pPr>
  </w:style>
  <w:style w:type="paragraph" w:styleId="Heading4">
    <w:name w:val="heading 4"/>
    <w:basedOn w:val="Normal"/>
    <w:next w:val="Normal"/>
    <w:link w:val="Heading4Char"/>
    <w:uiPriority w:val="1"/>
    <w:semiHidden/>
    <w:unhideWhenUsed/>
    <w:pPr>
      <w:spacing w:before="1200"/>
      <w:outlineLvl w:val="3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eastAsia="Times New Roman" w:cs="Times New Roman"/>
      <w:caps/>
      <w:color w:val="A6A6A6" w:themeColor="background1" w:themeShade="A6"/>
      <w:spacing w:val="40"/>
      <w:sz w:val="40"/>
      <w:szCs w:val="24"/>
    </w:rPr>
  </w:style>
  <w:style w:type="paragraph" w:customStyle="1" w:styleId="PersonalInformation">
    <w:name w:val="Personal Information"/>
    <w:basedOn w:val="Normal"/>
    <w:qFormat/>
    <w:pPr>
      <w:spacing w:before="120"/>
      <w:ind w:left="461"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eastAsia="Times New Roman" w:cs="Times New Roman"/>
      <w:caps/>
      <w:color w:val="595959" w:themeColor="text1" w:themeTint="A6"/>
      <w:spacing w:val="20"/>
      <w:sz w:val="16"/>
      <w:szCs w:val="24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LetterDate">
    <w:name w:val="Letter Date"/>
    <w:basedOn w:val="Normal"/>
    <w:qFormat/>
    <w:pPr>
      <w:spacing w:before="1200"/>
    </w:pPr>
    <w:rPr>
      <w:color w:val="000000" w:themeColor="text1"/>
    </w:rPr>
  </w:style>
  <w:style w:type="paragraph" w:customStyle="1" w:styleId="Italics">
    <w:name w:val="Italics"/>
    <w:basedOn w:val="Normal"/>
    <w:qFormat/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200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eastAsia="Times New Roman" w:cs="Times New Roman"/>
      <w:sz w:val="16"/>
      <w:szCs w:val="24"/>
    </w:rPr>
  </w:style>
  <w:style w:type="paragraph" w:customStyle="1" w:styleId="RecipientName-Address">
    <w:name w:val="Recipient Name - Address"/>
    <w:qFormat/>
    <w:pPr>
      <w:spacing w:before="600" w:after="0" w:line="264" w:lineRule="auto"/>
    </w:pPr>
    <w:rPr>
      <w:rFonts w:eastAsia="Times New Roman" w:cs="Times New Roman"/>
      <w:b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eastAsia="Times New Roman" w:cs="Times New Roman"/>
      <w:caps/>
      <w:color w:val="595959" w:themeColor="text1" w:themeTint="A6"/>
      <w:spacing w:val="10"/>
      <w:sz w:val="16"/>
      <w:szCs w:val="24"/>
    </w:rPr>
  </w:style>
  <w:style w:type="paragraph" w:customStyle="1" w:styleId="YourName">
    <w:name w:val="Your Name"/>
    <w:basedOn w:val="Normal"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customStyle="1" w:styleId="Greeting">
    <w:name w:val="Greeting"/>
    <w:basedOn w:val="Normal"/>
    <w:qFormat/>
    <w:pPr>
      <w:spacing w:before="600" w:after="200"/>
      <w:outlineLvl w:val="2"/>
    </w:pPr>
  </w:style>
  <w:style w:type="paragraph" w:customStyle="1" w:styleId="ListHeading">
    <w:name w:val="List Heading"/>
    <w:basedOn w:val="Normal"/>
    <w:qFormat/>
    <w:rPr>
      <w:caps/>
      <w:color w:val="595959" w:themeColor="text1" w:themeTint="A6"/>
      <w:spacing w:val="20"/>
      <w:szCs w:val="22"/>
    </w:rPr>
  </w:style>
  <w:style w:type="paragraph" w:customStyle="1" w:styleId="LetterNormal">
    <w:name w:val="Letter Normal"/>
    <w:basedOn w:val="Normal"/>
    <w:qFormat/>
  </w:style>
  <w:style w:type="paragraph" w:customStyle="1" w:styleId="YourSignature">
    <w:name w:val="Your Signature"/>
    <w:basedOn w:val="LetterNormal"/>
    <w:qFormat/>
    <w:pPr>
      <w:spacing w:before="440" w:line="240" w:lineRule="auto"/>
    </w:pPr>
  </w:style>
  <w:style w:type="paragraph" w:customStyle="1" w:styleId="Enclosure">
    <w:name w:val="Enclosure"/>
    <w:basedOn w:val="Heading4"/>
    <w:qFormat/>
  </w:style>
  <w:style w:type="paragraph" w:customStyle="1" w:styleId="CopywithSpaceAbove">
    <w:name w:val="Copy with Space Above"/>
    <w:basedOn w:val="Copy"/>
    <w:qFormat/>
    <w:pPr>
      <w:spacing w:before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64" w:lineRule="auto"/>
    </w:pPr>
    <w:rPr>
      <w:rFonts w:eastAsia="Times New Roman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caps/>
      <w:color w:val="595959" w:themeColor="text1" w:themeTint="A6"/>
      <w:spacing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before="600" w:after="200"/>
      <w:outlineLvl w:val="2"/>
    </w:pPr>
  </w:style>
  <w:style w:type="paragraph" w:styleId="Heading4">
    <w:name w:val="heading 4"/>
    <w:basedOn w:val="Normal"/>
    <w:next w:val="Normal"/>
    <w:link w:val="Heading4Char"/>
    <w:uiPriority w:val="1"/>
    <w:semiHidden/>
    <w:unhideWhenUsed/>
    <w:pPr>
      <w:spacing w:before="1200"/>
      <w:outlineLvl w:val="3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eastAsia="Times New Roman" w:cs="Times New Roman"/>
      <w:caps/>
      <w:color w:val="A6A6A6" w:themeColor="background1" w:themeShade="A6"/>
      <w:spacing w:val="40"/>
      <w:sz w:val="40"/>
      <w:szCs w:val="24"/>
    </w:rPr>
  </w:style>
  <w:style w:type="paragraph" w:customStyle="1" w:styleId="PersonalInformation">
    <w:name w:val="Personal Information"/>
    <w:basedOn w:val="Normal"/>
    <w:qFormat/>
    <w:pPr>
      <w:spacing w:before="120"/>
      <w:ind w:left="461"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eastAsia="Times New Roman" w:cs="Times New Roman"/>
      <w:caps/>
      <w:color w:val="595959" w:themeColor="text1" w:themeTint="A6"/>
      <w:spacing w:val="20"/>
      <w:sz w:val="16"/>
      <w:szCs w:val="24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LetterDate">
    <w:name w:val="Letter Date"/>
    <w:basedOn w:val="Normal"/>
    <w:qFormat/>
    <w:pPr>
      <w:spacing w:before="1200"/>
    </w:pPr>
    <w:rPr>
      <w:color w:val="000000" w:themeColor="text1"/>
    </w:rPr>
  </w:style>
  <w:style w:type="paragraph" w:customStyle="1" w:styleId="Italics">
    <w:name w:val="Italics"/>
    <w:basedOn w:val="Normal"/>
    <w:qFormat/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200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eastAsia="Times New Roman" w:cs="Times New Roman"/>
      <w:sz w:val="16"/>
      <w:szCs w:val="24"/>
    </w:rPr>
  </w:style>
  <w:style w:type="paragraph" w:customStyle="1" w:styleId="RecipientName-Address">
    <w:name w:val="Recipient Name - Address"/>
    <w:qFormat/>
    <w:pPr>
      <w:spacing w:before="600" w:after="0" w:line="264" w:lineRule="auto"/>
    </w:pPr>
    <w:rPr>
      <w:rFonts w:eastAsia="Times New Roman" w:cs="Times New Roman"/>
      <w:b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eastAsia="Times New Roman" w:cs="Times New Roman"/>
      <w:caps/>
      <w:color w:val="595959" w:themeColor="text1" w:themeTint="A6"/>
      <w:spacing w:val="10"/>
      <w:sz w:val="16"/>
      <w:szCs w:val="24"/>
    </w:rPr>
  </w:style>
  <w:style w:type="paragraph" w:customStyle="1" w:styleId="YourName">
    <w:name w:val="Your Name"/>
    <w:basedOn w:val="Normal"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customStyle="1" w:styleId="Greeting">
    <w:name w:val="Greeting"/>
    <w:basedOn w:val="Normal"/>
    <w:qFormat/>
    <w:pPr>
      <w:spacing w:before="600" w:after="200"/>
      <w:outlineLvl w:val="2"/>
    </w:pPr>
  </w:style>
  <w:style w:type="paragraph" w:customStyle="1" w:styleId="ListHeading">
    <w:name w:val="List Heading"/>
    <w:basedOn w:val="Normal"/>
    <w:qFormat/>
    <w:rPr>
      <w:caps/>
      <w:color w:val="595959" w:themeColor="text1" w:themeTint="A6"/>
      <w:spacing w:val="20"/>
      <w:szCs w:val="22"/>
    </w:rPr>
  </w:style>
  <w:style w:type="paragraph" w:customStyle="1" w:styleId="LetterNormal">
    <w:name w:val="Letter Normal"/>
    <w:basedOn w:val="Normal"/>
    <w:qFormat/>
  </w:style>
  <w:style w:type="paragraph" w:customStyle="1" w:styleId="YourSignature">
    <w:name w:val="Your Signature"/>
    <w:basedOn w:val="LetterNormal"/>
    <w:qFormat/>
    <w:pPr>
      <w:spacing w:before="440" w:line="240" w:lineRule="auto"/>
    </w:pPr>
  </w:style>
  <w:style w:type="paragraph" w:customStyle="1" w:styleId="Enclosure">
    <w:name w:val="Enclosure"/>
    <w:basedOn w:val="Heading4"/>
    <w:qFormat/>
  </w:style>
  <w:style w:type="paragraph" w:customStyle="1" w:styleId="CopywithSpaceAbove">
    <w:name w:val="Copy with Space Above"/>
    <w:basedOn w:val="Copy"/>
    <w:qFormat/>
    <w:pPr>
      <w:spacing w:befor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laineKillen:Downloads:TS01016865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C2632FDBE01E409B79CE25801F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B6A6E-F85A-1B4B-B66D-3BA7D11E781B}"/>
      </w:docPartPr>
      <w:docPartBody>
        <w:p w:rsidR="0010432E" w:rsidRDefault="0010432E">
          <w:pPr>
            <w:pStyle w:val="3DC2632FDBE01E409B79CE25801F5F0D"/>
          </w:pPr>
          <w:r>
            <w:t>[Your Name]</w:t>
          </w:r>
        </w:p>
      </w:docPartBody>
    </w:docPart>
    <w:docPart>
      <w:docPartPr>
        <w:name w:val="62B5B6893803AD419977DCCD7719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42563-828A-284B-BE8F-23AC2943DB66}"/>
      </w:docPartPr>
      <w:docPartBody>
        <w:p w:rsidR="0010432E" w:rsidRDefault="0010432E">
          <w:pPr>
            <w:pStyle w:val="62B5B6893803AD419977DCCD7719DF40"/>
          </w:pPr>
          <w:r>
            <w:t>[Phone number]</w:t>
          </w:r>
        </w:p>
      </w:docPartBody>
    </w:docPart>
    <w:docPart>
      <w:docPartPr>
        <w:name w:val="A0057EFF83A9EC46818C4B96BB408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D4640-69DE-394D-B8C9-677AC91F5EE5}"/>
      </w:docPartPr>
      <w:docPartBody>
        <w:p w:rsidR="0010432E" w:rsidRDefault="0010432E">
          <w:pPr>
            <w:pStyle w:val="A0057EFF83A9EC46818C4B96BB408A23"/>
          </w:pPr>
          <w:r>
            <w:t>[E-mail address]</w:t>
          </w:r>
        </w:p>
      </w:docPartBody>
    </w:docPart>
    <w:docPart>
      <w:docPartPr>
        <w:name w:val="F6BD775B3A2FBB4F8A4025C46630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95DA7-679B-DD48-9FCF-2D7177D1DEA8}"/>
      </w:docPartPr>
      <w:docPartBody>
        <w:p w:rsidR="0010432E" w:rsidRDefault="0010432E">
          <w:pPr>
            <w:pStyle w:val="F6BD775B3A2FBB4F8A4025C466308D46"/>
          </w:pPr>
          <w:r>
            <w:rPr>
              <w:rFonts w:eastAsiaTheme="minorHAnsi"/>
            </w:rPr>
            <w:t>[Pick a date]</w:t>
          </w:r>
        </w:p>
      </w:docPartBody>
    </w:docPart>
    <w:docPart>
      <w:docPartPr>
        <w:name w:val="4661E942413E1D4CB5BBE8E57DE21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018DC-5D67-F643-84E3-4E0989E0FDE3}"/>
      </w:docPartPr>
      <w:docPartBody>
        <w:p w:rsidR="0010432E" w:rsidRDefault="0010432E">
          <w:pPr>
            <w:pStyle w:val="4661E942413E1D4CB5BBE8E57DE210DD"/>
          </w:pPr>
          <w:r>
            <w:rPr>
              <w:rFonts w:eastAsiaTheme="minorHAnsi"/>
            </w:rPr>
            <w:t>[Recipient Name]</w:t>
          </w:r>
        </w:p>
      </w:docPartBody>
    </w:docPart>
    <w:docPart>
      <w:docPartPr>
        <w:name w:val="CAFF75579FC6AE43B825A1A7D3018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47624-2416-2D47-A59E-681E5D0052E1}"/>
      </w:docPartPr>
      <w:docPartBody>
        <w:p w:rsidR="0010432E" w:rsidRDefault="0010432E">
          <w:pPr>
            <w:pStyle w:val="CAFF75579FC6AE43B825A1A7D3018260"/>
          </w:pPr>
          <w:r>
            <w:t>[Your Name}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2E"/>
    <w:rsid w:val="0010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C2632FDBE01E409B79CE25801F5F0D">
    <w:name w:val="3DC2632FDBE01E409B79CE25801F5F0D"/>
  </w:style>
  <w:style w:type="paragraph" w:customStyle="1" w:styleId="381885C1B917F643AF51935457C660B0">
    <w:name w:val="381885C1B917F643AF51935457C660B0"/>
  </w:style>
  <w:style w:type="paragraph" w:customStyle="1" w:styleId="62B5B6893803AD419977DCCD7719DF40">
    <w:name w:val="62B5B6893803AD419977DCCD7719DF40"/>
  </w:style>
  <w:style w:type="paragraph" w:customStyle="1" w:styleId="A0057EFF83A9EC46818C4B96BB408A23">
    <w:name w:val="A0057EFF83A9EC46818C4B96BB408A23"/>
  </w:style>
  <w:style w:type="paragraph" w:customStyle="1" w:styleId="F6BD775B3A2FBB4F8A4025C466308D46">
    <w:name w:val="F6BD775B3A2FBB4F8A4025C466308D46"/>
  </w:style>
  <w:style w:type="paragraph" w:customStyle="1" w:styleId="4661E942413E1D4CB5BBE8E57DE210DD">
    <w:name w:val="4661E942413E1D4CB5BBE8E57DE210DD"/>
  </w:style>
  <w:style w:type="paragraph" w:customStyle="1" w:styleId="10FFB9763E473F4AB1127588067078CD">
    <w:name w:val="10FFB9763E473F4AB1127588067078CD"/>
  </w:style>
  <w:style w:type="paragraph" w:customStyle="1" w:styleId="81256E86CAF70041A7564D89AE83E99E">
    <w:name w:val="81256E86CAF70041A7564D89AE83E99E"/>
  </w:style>
  <w:style w:type="paragraph" w:customStyle="1" w:styleId="10B43E8B460CBE44A32A374CDB2C4785">
    <w:name w:val="10B43E8B460CBE44A32A374CDB2C4785"/>
  </w:style>
  <w:style w:type="paragraph" w:customStyle="1" w:styleId="A986DC9F1DBDAA4781A6B23A0543A5B4">
    <w:name w:val="A986DC9F1DBDAA4781A6B23A0543A5B4"/>
  </w:style>
  <w:style w:type="paragraph" w:customStyle="1" w:styleId="6F677266E2D7DE44A26D193C5E6ED73F">
    <w:name w:val="6F677266E2D7DE44A26D193C5E6ED73F"/>
  </w:style>
  <w:style w:type="paragraph" w:customStyle="1" w:styleId="2DE86DA5AE5D9C44BADAA0E62A8A561E">
    <w:name w:val="2DE86DA5AE5D9C44BADAA0E62A8A561E"/>
  </w:style>
  <w:style w:type="paragraph" w:customStyle="1" w:styleId="8BCAA80B9A5FD04A9BB89D3488C52053">
    <w:name w:val="8BCAA80B9A5FD04A9BB89D3488C52053"/>
  </w:style>
  <w:style w:type="paragraph" w:customStyle="1" w:styleId="F7145B486830EC49A5984346FC8F0C2A">
    <w:name w:val="F7145B486830EC49A5984346FC8F0C2A"/>
  </w:style>
  <w:style w:type="paragraph" w:customStyle="1" w:styleId="608E5DD4DA010D47829B9EC8B359F4ED">
    <w:name w:val="608E5DD4DA010D47829B9EC8B359F4ED"/>
  </w:style>
  <w:style w:type="paragraph" w:customStyle="1" w:styleId="95046F5B2C207B418C1F3B80231EE79C">
    <w:name w:val="95046F5B2C207B418C1F3B80231EE79C"/>
  </w:style>
  <w:style w:type="paragraph" w:customStyle="1" w:styleId="23C8615B86D7DB43955CA540A584680A">
    <w:name w:val="23C8615B86D7DB43955CA540A584680A"/>
  </w:style>
  <w:style w:type="paragraph" w:customStyle="1" w:styleId="1273738EF6560442A820B6F47DA37F85">
    <w:name w:val="1273738EF6560442A820B6F47DA37F85"/>
  </w:style>
  <w:style w:type="paragraph" w:customStyle="1" w:styleId="3A45031C63E0414D8199A57F17082F69">
    <w:name w:val="3A45031C63E0414D8199A57F17082F69"/>
  </w:style>
  <w:style w:type="paragraph" w:customStyle="1" w:styleId="422C4F9F2012E44BB007AF001DFB9541">
    <w:name w:val="422C4F9F2012E44BB007AF001DFB9541"/>
  </w:style>
  <w:style w:type="paragraph" w:customStyle="1" w:styleId="1BBA5B6DC443124BB5E04B441B9AF2A7">
    <w:name w:val="1BBA5B6DC443124BB5E04B441B9AF2A7"/>
  </w:style>
  <w:style w:type="paragraph" w:customStyle="1" w:styleId="6DFF2220399A1F45B3BDD85890401413">
    <w:name w:val="6DFF2220399A1F45B3BDD85890401413"/>
  </w:style>
  <w:style w:type="paragraph" w:customStyle="1" w:styleId="9C1E9A0DF8B1A248BCB7A071A1B9C291">
    <w:name w:val="9C1E9A0DF8B1A248BCB7A071A1B9C291"/>
  </w:style>
  <w:style w:type="paragraph" w:customStyle="1" w:styleId="257A36AD53719A41A057079586419F6B">
    <w:name w:val="257A36AD53719A41A057079586419F6B"/>
  </w:style>
  <w:style w:type="paragraph" w:customStyle="1" w:styleId="90963FDB8C2C8F46ADB2E28FF1C77EA9">
    <w:name w:val="90963FDB8C2C8F46ADB2E28FF1C77EA9"/>
  </w:style>
  <w:style w:type="paragraph" w:customStyle="1" w:styleId="32A5B6932DCE4A4C8C239ABCF692CCDF">
    <w:name w:val="32A5B6932DCE4A4C8C239ABCF692CCDF"/>
  </w:style>
  <w:style w:type="paragraph" w:customStyle="1" w:styleId="F3A8765BA365B8449A7B7BAB3483E663">
    <w:name w:val="F3A8765BA365B8449A7B7BAB3483E663"/>
  </w:style>
  <w:style w:type="paragraph" w:customStyle="1" w:styleId="74E7B58202E92247BE5DEC3221A3668D">
    <w:name w:val="74E7B58202E92247BE5DEC3221A3668D"/>
  </w:style>
  <w:style w:type="paragraph" w:customStyle="1" w:styleId="CAFF75579FC6AE43B825A1A7D3018260">
    <w:name w:val="CAFF75579FC6AE43B825A1A7D301826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C2632FDBE01E409B79CE25801F5F0D">
    <w:name w:val="3DC2632FDBE01E409B79CE25801F5F0D"/>
  </w:style>
  <w:style w:type="paragraph" w:customStyle="1" w:styleId="381885C1B917F643AF51935457C660B0">
    <w:name w:val="381885C1B917F643AF51935457C660B0"/>
  </w:style>
  <w:style w:type="paragraph" w:customStyle="1" w:styleId="62B5B6893803AD419977DCCD7719DF40">
    <w:name w:val="62B5B6893803AD419977DCCD7719DF40"/>
  </w:style>
  <w:style w:type="paragraph" w:customStyle="1" w:styleId="A0057EFF83A9EC46818C4B96BB408A23">
    <w:name w:val="A0057EFF83A9EC46818C4B96BB408A23"/>
  </w:style>
  <w:style w:type="paragraph" w:customStyle="1" w:styleId="F6BD775B3A2FBB4F8A4025C466308D46">
    <w:name w:val="F6BD775B3A2FBB4F8A4025C466308D46"/>
  </w:style>
  <w:style w:type="paragraph" w:customStyle="1" w:styleId="4661E942413E1D4CB5BBE8E57DE210DD">
    <w:name w:val="4661E942413E1D4CB5BBE8E57DE210DD"/>
  </w:style>
  <w:style w:type="paragraph" w:customStyle="1" w:styleId="10FFB9763E473F4AB1127588067078CD">
    <w:name w:val="10FFB9763E473F4AB1127588067078CD"/>
  </w:style>
  <w:style w:type="paragraph" w:customStyle="1" w:styleId="81256E86CAF70041A7564D89AE83E99E">
    <w:name w:val="81256E86CAF70041A7564D89AE83E99E"/>
  </w:style>
  <w:style w:type="paragraph" w:customStyle="1" w:styleId="10B43E8B460CBE44A32A374CDB2C4785">
    <w:name w:val="10B43E8B460CBE44A32A374CDB2C4785"/>
  </w:style>
  <w:style w:type="paragraph" w:customStyle="1" w:styleId="A986DC9F1DBDAA4781A6B23A0543A5B4">
    <w:name w:val="A986DC9F1DBDAA4781A6B23A0543A5B4"/>
  </w:style>
  <w:style w:type="paragraph" w:customStyle="1" w:styleId="6F677266E2D7DE44A26D193C5E6ED73F">
    <w:name w:val="6F677266E2D7DE44A26D193C5E6ED73F"/>
  </w:style>
  <w:style w:type="paragraph" w:customStyle="1" w:styleId="2DE86DA5AE5D9C44BADAA0E62A8A561E">
    <w:name w:val="2DE86DA5AE5D9C44BADAA0E62A8A561E"/>
  </w:style>
  <w:style w:type="paragraph" w:customStyle="1" w:styleId="8BCAA80B9A5FD04A9BB89D3488C52053">
    <w:name w:val="8BCAA80B9A5FD04A9BB89D3488C52053"/>
  </w:style>
  <w:style w:type="paragraph" w:customStyle="1" w:styleId="F7145B486830EC49A5984346FC8F0C2A">
    <w:name w:val="F7145B486830EC49A5984346FC8F0C2A"/>
  </w:style>
  <w:style w:type="paragraph" w:customStyle="1" w:styleId="608E5DD4DA010D47829B9EC8B359F4ED">
    <w:name w:val="608E5DD4DA010D47829B9EC8B359F4ED"/>
  </w:style>
  <w:style w:type="paragraph" w:customStyle="1" w:styleId="95046F5B2C207B418C1F3B80231EE79C">
    <w:name w:val="95046F5B2C207B418C1F3B80231EE79C"/>
  </w:style>
  <w:style w:type="paragraph" w:customStyle="1" w:styleId="23C8615B86D7DB43955CA540A584680A">
    <w:name w:val="23C8615B86D7DB43955CA540A584680A"/>
  </w:style>
  <w:style w:type="paragraph" w:customStyle="1" w:styleId="1273738EF6560442A820B6F47DA37F85">
    <w:name w:val="1273738EF6560442A820B6F47DA37F85"/>
  </w:style>
  <w:style w:type="paragraph" w:customStyle="1" w:styleId="3A45031C63E0414D8199A57F17082F69">
    <w:name w:val="3A45031C63E0414D8199A57F17082F69"/>
  </w:style>
  <w:style w:type="paragraph" w:customStyle="1" w:styleId="422C4F9F2012E44BB007AF001DFB9541">
    <w:name w:val="422C4F9F2012E44BB007AF001DFB9541"/>
  </w:style>
  <w:style w:type="paragraph" w:customStyle="1" w:styleId="1BBA5B6DC443124BB5E04B441B9AF2A7">
    <w:name w:val="1BBA5B6DC443124BB5E04B441B9AF2A7"/>
  </w:style>
  <w:style w:type="paragraph" w:customStyle="1" w:styleId="6DFF2220399A1F45B3BDD85890401413">
    <w:name w:val="6DFF2220399A1F45B3BDD85890401413"/>
  </w:style>
  <w:style w:type="paragraph" w:customStyle="1" w:styleId="9C1E9A0DF8B1A248BCB7A071A1B9C291">
    <w:name w:val="9C1E9A0DF8B1A248BCB7A071A1B9C291"/>
  </w:style>
  <w:style w:type="paragraph" w:customStyle="1" w:styleId="257A36AD53719A41A057079586419F6B">
    <w:name w:val="257A36AD53719A41A057079586419F6B"/>
  </w:style>
  <w:style w:type="paragraph" w:customStyle="1" w:styleId="90963FDB8C2C8F46ADB2E28FF1C77EA9">
    <w:name w:val="90963FDB8C2C8F46ADB2E28FF1C77EA9"/>
  </w:style>
  <w:style w:type="paragraph" w:customStyle="1" w:styleId="32A5B6932DCE4A4C8C239ABCF692CCDF">
    <w:name w:val="32A5B6932DCE4A4C8C239ABCF692CCDF"/>
  </w:style>
  <w:style w:type="paragraph" w:customStyle="1" w:styleId="F3A8765BA365B8449A7B7BAB3483E663">
    <w:name w:val="F3A8765BA365B8449A7B7BAB3483E663"/>
  </w:style>
  <w:style w:type="paragraph" w:customStyle="1" w:styleId="74E7B58202E92247BE5DEC3221A3668D">
    <w:name w:val="74E7B58202E92247BE5DEC3221A3668D"/>
  </w:style>
  <w:style w:type="paragraph" w:customStyle="1" w:styleId="CAFF75579FC6AE43B825A1A7D3018260">
    <w:name w:val="CAFF75579FC6AE43B825A1A7D3018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ADFCF1A-6AB8-461F-968F-E3AF3E4CC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TS010168652.dotx</Template>
  <TotalTime>98</TotalTime>
  <Pages>1</Pages>
  <Words>430</Words>
  <Characters>2457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&lt;[Your Name]&gt;</vt:lpstr>
      <vt:lpstr>        Dear &lt;[Recipient Name]&gt;:</vt:lpstr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with salary requirements</dc:title>
  <dc:subject/>
  <dc:creator>Blaine Killen</dc:creator>
  <cp:keywords/>
  <cp:lastModifiedBy>Blaine Killen</cp:lastModifiedBy>
  <cp:revision>110</cp:revision>
  <cp:lastPrinted>2006-08-01T17:47:00Z</cp:lastPrinted>
  <dcterms:created xsi:type="dcterms:W3CDTF">2013-02-05T08:26:00Z</dcterms:created>
  <dcterms:modified xsi:type="dcterms:W3CDTF">2013-02-07T21:26:00Z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TC101686529990</vt:lpwstr>
  </property>
</Properties>
</file>