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3F1FA7" w14:textId="77777777" w:rsidR="00F26E5F" w:rsidRPr="002A6BCD" w:rsidRDefault="00F26E5F" w:rsidP="00F26E5F">
      <w:pPr>
        <w:pStyle w:val="Heading1"/>
        <w:rPr>
          <w:color w:val="0D0D0D" w:themeColor="text1" w:themeTint="F2"/>
        </w:rPr>
      </w:pPr>
      <w:r w:rsidRPr="002A6BCD">
        <w:rPr>
          <w:color w:val="0D0D0D" w:themeColor="text1" w:themeTint="F2"/>
        </w:rPr>
        <w:t>Educ</w:t>
      </w:r>
      <w:bookmarkStart w:id="0" w:name="_GoBack"/>
      <w:bookmarkEnd w:id="0"/>
      <w:r w:rsidRPr="002A6BCD">
        <w:rPr>
          <w:color w:val="0D0D0D" w:themeColor="text1" w:themeTint="F2"/>
        </w:rPr>
        <w:t>ation</w:t>
      </w:r>
    </w:p>
    <w:p w14:paraId="02ADF954" w14:textId="77777777" w:rsidR="00F26E5F" w:rsidRDefault="00F26E5F" w:rsidP="00F26E5F">
      <w:pPr>
        <w:pStyle w:val="Heading2"/>
      </w:pPr>
      <w:r>
        <w:rPr>
          <w:b/>
        </w:rPr>
        <w:t>Bachelor of Arts</w:t>
      </w:r>
      <w:r>
        <w:tab/>
        <w:t>2012 – present</w:t>
      </w:r>
    </w:p>
    <w:p w14:paraId="6742ACB5" w14:textId="77777777" w:rsidR="00F26E5F" w:rsidRDefault="00F26E5F" w:rsidP="00F26E5F">
      <w:pPr>
        <w:pStyle w:val="BodyText"/>
        <w:spacing w:after="0"/>
      </w:pPr>
      <w:r>
        <w:t>Syracuse University, Syracuse, New York</w:t>
      </w:r>
    </w:p>
    <w:p w14:paraId="03E88782" w14:textId="77777777" w:rsidR="00F26E5F" w:rsidRDefault="00F26E5F" w:rsidP="00F26E5F">
      <w:pPr>
        <w:pStyle w:val="BodyText"/>
        <w:spacing w:after="0"/>
      </w:pPr>
      <w:r>
        <w:t>Major: Information Technology and Finance</w:t>
      </w:r>
    </w:p>
    <w:p w14:paraId="0AA331FD" w14:textId="77777777" w:rsidR="00F26E5F" w:rsidRDefault="00F26E5F" w:rsidP="00F26E5F">
      <w:pPr>
        <w:pStyle w:val="BodyText"/>
        <w:spacing w:after="0"/>
      </w:pPr>
      <w:r>
        <w:t>Major specific cumulative GPA: 2.9</w:t>
      </w:r>
    </w:p>
    <w:p w14:paraId="31C16D62" w14:textId="77777777" w:rsidR="00F26E5F" w:rsidRPr="00BE26A8" w:rsidRDefault="00F26E5F" w:rsidP="00F26E5F">
      <w:pPr>
        <w:pStyle w:val="BodyText"/>
      </w:pPr>
    </w:p>
    <w:p w14:paraId="648E2476" w14:textId="77777777" w:rsidR="00F26E5F" w:rsidRDefault="00F26E5F" w:rsidP="00F26E5F">
      <w:pPr>
        <w:pStyle w:val="Heading2"/>
      </w:pPr>
      <w:sdt>
        <w:sdtPr>
          <w:id w:val="9459752"/>
          <w:placeholder>
            <w:docPart w:val="03A76FC4956C7D4C8070D9AC4AA5AE2C"/>
          </w:placeholder>
        </w:sdtPr>
        <w:sdtContent>
          <w:r>
            <w:t>High School Diploma</w:t>
          </w:r>
        </w:sdtContent>
      </w:sdt>
      <w:r>
        <w:tab/>
        <w:t>2006 - 2010</w:t>
      </w:r>
    </w:p>
    <w:sdt>
      <w:sdtPr>
        <w:id w:val="9459753"/>
        <w:placeholder>
          <w:docPart w:val="6879E7706C81474CB0373B32C516F9C8"/>
        </w:placeholder>
      </w:sdtPr>
      <w:sdtContent>
        <w:p w14:paraId="3C19B73B" w14:textId="77777777" w:rsidR="00F26E5F" w:rsidRDefault="00F26E5F" w:rsidP="00F26E5F">
          <w:pPr>
            <w:pStyle w:val="BodyText"/>
            <w:spacing w:after="0"/>
          </w:pPr>
          <w:r>
            <w:t>Glenda Dawson High School, Pearland, Texas</w:t>
          </w:r>
        </w:p>
        <w:p w14:paraId="41972FA5" w14:textId="77777777" w:rsidR="00F26E5F" w:rsidRDefault="00F26E5F" w:rsidP="00F26E5F">
          <w:pPr>
            <w:pStyle w:val="BodyText"/>
            <w:spacing w:after="0"/>
          </w:pPr>
          <w:r>
            <w:t>Distinguished graduate</w:t>
          </w:r>
        </w:p>
        <w:p w14:paraId="10D01841" w14:textId="049CE4ED" w:rsidR="00F26E5F" w:rsidRPr="00F26E5F" w:rsidRDefault="00F26E5F" w:rsidP="00F26E5F">
          <w:pPr>
            <w:pStyle w:val="BodyText"/>
            <w:spacing w:after="0"/>
          </w:pPr>
          <w:r>
            <w:t>Cumulative adjusted GPA: 3.7</w:t>
          </w:r>
        </w:p>
      </w:sdtContent>
    </w:sdt>
    <w:p w14:paraId="38F126F0" w14:textId="45D41C23" w:rsidR="00B918B3" w:rsidRDefault="00086D53" w:rsidP="00B918B3">
      <w:pPr>
        <w:pStyle w:val="Heading1"/>
        <w:rPr>
          <w:color w:val="0D0D0D" w:themeColor="text1" w:themeTint="F2"/>
        </w:rPr>
      </w:pPr>
      <w:r w:rsidRPr="002A6BCD">
        <w:rPr>
          <w:color w:val="0D0D0D" w:themeColor="text1" w:themeTint="F2"/>
        </w:rPr>
        <w:t>Experience</w:t>
      </w:r>
    </w:p>
    <w:p w14:paraId="623B1EC1" w14:textId="5A5F43CB" w:rsidR="00B918B3" w:rsidRDefault="00B918B3" w:rsidP="00B918B3">
      <w:pPr>
        <w:pStyle w:val="Heading2"/>
        <w:spacing w:before="0" w:after="0"/>
        <w:rPr>
          <w:b/>
        </w:rPr>
      </w:pPr>
      <w:sdt>
        <w:sdtPr>
          <w:id w:val="-654147375"/>
          <w:placeholder>
            <w:docPart w:val="14607165DA013847A5DEE5E1A5906584"/>
          </w:placeholder>
        </w:sdtPr>
        <w:sdtContent>
          <w:r>
            <w:rPr>
              <w:b/>
            </w:rPr>
            <w:t>CEO</w:t>
          </w:r>
          <w:r>
            <w:rPr>
              <w:b/>
            </w:rPr>
            <w:t xml:space="preserve">/ </w:t>
          </w:r>
          <w:r>
            <w:rPr>
              <w:b/>
            </w:rPr>
            <w:t>Founder</w:t>
          </w:r>
        </w:sdtContent>
      </w:sdt>
      <w:r>
        <w:rPr>
          <w:b/>
        </w:rPr>
        <w:t xml:space="preserve"> </w:t>
      </w:r>
      <w:r>
        <w:rPr>
          <w:b/>
        </w:rPr>
        <w:tab/>
      </w:r>
      <w:r>
        <w:t>Summer 2012 – Present</w:t>
      </w:r>
    </w:p>
    <w:p w14:paraId="1117B732" w14:textId="6E5C3E3E" w:rsidR="00B918B3" w:rsidRDefault="00B918B3" w:rsidP="00B918B3">
      <w:pPr>
        <w:pStyle w:val="Heading2"/>
        <w:spacing w:before="0" w:after="120"/>
      </w:pPr>
      <w:r>
        <w:rPr>
          <w:b/>
        </w:rPr>
        <w:t>CheckIt</w:t>
      </w:r>
      <w:r>
        <w:tab/>
      </w:r>
    </w:p>
    <w:sdt>
      <w:sdtPr>
        <w:id w:val="839967080"/>
        <w:placeholder>
          <w:docPart w:val="55DCF295059C6C44850B8370B269F94A"/>
        </w:placeholder>
      </w:sdtPr>
      <w:sdtContent>
        <w:p w14:paraId="07322E5E" w14:textId="0F49368D" w:rsidR="008C5AE0" w:rsidRDefault="00097C2D" w:rsidP="00B918B3">
          <w:pPr>
            <w:pStyle w:val="ListBullet"/>
          </w:pPr>
          <w:r>
            <w:t>Developed an overall vision with a plan and strategy to get there</w:t>
          </w:r>
        </w:p>
        <w:p w14:paraId="55DBADEA" w14:textId="2B2984CC" w:rsidR="00B918B3" w:rsidRDefault="008C5AE0" w:rsidP="00B918B3">
          <w:pPr>
            <w:pStyle w:val="ListBullet"/>
          </w:pPr>
          <w:r>
            <w:t>Recruited the necessary talent to complete the company’s vision</w:t>
          </w:r>
        </w:p>
        <w:p w14:paraId="67ABBF0D" w14:textId="090BD5F3" w:rsidR="00B918B3" w:rsidRDefault="008C5AE0" w:rsidP="00B918B3">
          <w:pPr>
            <w:pStyle w:val="ListBullet"/>
          </w:pPr>
          <w:r>
            <w:t xml:space="preserve">Presented the idea to the Syracuse University staff </w:t>
          </w:r>
        </w:p>
        <w:p w14:paraId="42CD35C8" w14:textId="154B27EB" w:rsidR="00B918B3" w:rsidRDefault="008C5AE0" w:rsidP="00B918B3">
          <w:pPr>
            <w:pStyle w:val="ListBullet"/>
          </w:pPr>
          <w:r>
            <w:t xml:space="preserve">Designed the user interface flow optimized for user experience </w:t>
          </w:r>
        </w:p>
        <w:p w14:paraId="525089DC" w14:textId="68A11868" w:rsidR="00B918B3" w:rsidRDefault="00B918B3" w:rsidP="008C5AE0">
          <w:pPr>
            <w:pStyle w:val="ListBullet"/>
          </w:pPr>
          <w:r>
            <w:t>Execute</w:t>
          </w:r>
          <w:r w:rsidR="008C5AE0">
            <w:t xml:space="preserve">d and maintained </w:t>
          </w:r>
          <w:r>
            <w:t>our company’s goals</w:t>
          </w:r>
          <w:r w:rsidR="008C5AE0">
            <w:t xml:space="preserve"> and developed a mission</w:t>
          </w:r>
        </w:p>
        <w:p w14:paraId="243327C6" w14:textId="5937EA35" w:rsidR="00B918B3" w:rsidRPr="00B918B3" w:rsidRDefault="00B918B3" w:rsidP="00B918B3">
          <w:pPr>
            <w:pStyle w:val="BodyText"/>
            <w:spacing w:after="0" w:line="240" w:lineRule="auto"/>
            <w:rPr>
              <w:b/>
              <w:color w:val="464646" w:themeColor="text2" w:themeTint="E6"/>
            </w:rPr>
          </w:pPr>
        </w:p>
      </w:sdtContent>
    </w:sdt>
    <w:p w14:paraId="6E5340B4" w14:textId="5E5C0A14" w:rsidR="001B7984" w:rsidRDefault="00B33512" w:rsidP="001B7984">
      <w:pPr>
        <w:pStyle w:val="Heading2"/>
        <w:spacing w:before="0" w:after="0"/>
        <w:rPr>
          <w:b/>
        </w:rPr>
      </w:pPr>
      <w:sdt>
        <w:sdtPr>
          <w:id w:val="9459739"/>
          <w:placeholder>
            <w:docPart w:val="47F6354955C5C046A44EAF82A02DCCB3"/>
          </w:placeholder>
        </w:sdtPr>
        <w:sdtEndPr/>
        <w:sdtContent>
          <w:r w:rsidR="00197EB9">
            <w:rPr>
              <w:b/>
            </w:rPr>
            <w:t>CTO/ CMO</w:t>
          </w:r>
        </w:sdtContent>
      </w:sdt>
      <w:r w:rsidR="00197EB9">
        <w:rPr>
          <w:b/>
        </w:rPr>
        <w:t xml:space="preserve"> </w:t>
      </w:r>
      <w:r w:rsidR="00047900">
        <w:rPr>
          <w:b/>
        </w:rPr>
        <w:tab/>
      </w:r>
      <w:r w:rsidR="00047900">
        <w:t>Fall 2010 – Fall 2011</w:t>
      </w:r>
    </w:p>
    <w:p w14:paraId="635FE2D6" w14:textId="2AC1B689" w:rsidR="00075E2D" w:rsidRDefault="00197EB9" w:rsidP="001B7984">
      <w:pPr>
        <w:pStyle w:val="Heading2"/>
        <w:spacing w:before="0" w:after="120"/>
      </w:pPr>
      <w:r>
        <w:rPr>
          <w:b/>
        </w:rPr>
        <w:t>MeetingSprout</w:t>
      </w:r>
      <w:r w:rsidR="00086D53">
        <w:tab/>
      </w:r>
    </w:p>
    <w:sdt>
      <w:sdtPr>
        <w:id w:val="9459741"/>
        <w:placeholder>
          <w:docPart w:val="33E4B9140404944D9A170A1C67E6C067"/>
        </w:placeholder>
      </w:sdtPr>
      <w:sdtEndPr/>
      <w:sdtContent>
        <w:p w14:paraId="708E12C4" w14:textId="77777777" w:rsidR="00197EB9" w:rsidRDefault="00197EB9" w:rsidP="00197EB9">
          <w:pPr>
            <w:pStyle w:val="ListBullet"/>
          </w:pPr>
          <w:r>
            <w:t>Planned the company vision by collaborating with our board</w:t>
          </w:r>
        </w:p>
        <w:p w14:paraId="1572E00B" w14:textId="44F06152" w:rsidR="00197EB9" w:rsidRDefault="00B918B3" w:rsidP="00197EB9">
          <w:pPr>
            <w:pStyle w:val="ListBullet"/>
          </w:pPr>
          <w:r>
            <w:t>Managed a team of developers</w:t>
          </w:r>
        </w:p>
        <w:p w14:paraId="7309BCC4" w14:textId="77777777" w:rsidR="00197EB9" w:rsidRDefault="00197EB9" w:rsidP="00197EB9">
          <w:pPr>
            <w:pStyle w:val="ListBullet"/>
          </w:pPr>
          <w:r>
            <w:t>Pitched our company to investors for capital and at competitions</w:t>
          </w:r>
        </w:p>
        <w:p w14:paraId="579BA2F0" w14:textId="77777777" w:rsidR="00CA3994" w:rsidRDefault="00197EB9" w:rsidP="00197EB9">
          <w:pPr>
            <w:pStyle w:val="ListBullet"/>
          </w:pPr>
          <w:r>
            <w:t>Executed and maintained the technology side of our company’s goals</w:t>
          </w:r>
        </w:p>
        <w:p w14:paraId="3EC54C0F" w14:textId="77777777" w:rsidR="00047900" w:rsidRDefault="00CA3994" w:rsidP="00197EB9">
          <w:pPr>
            <w:pStyle w:val="ListBullet"/>
          </w:pPr>
          <w:r>
            <w:t>Won capital at the Emerging Talk competition and became the first freshman winners</w:t>
          </w:r>
        </w:p>
        <w:p w14:paraId="08C6B538" w14:textId="3203A242" w:rsidR="00075E2D" w:rsidRDefault="00B33512" w:rsidP="00047900">
          <w:pPr>
            <w:pStyle w:val="ListBullet"/>
            <w:numPr>
              <w:ilvl w:val="0"/>
              <w:numId w:val="0"/>
            </w:numPr>
            <w:ind w:left="288"/>
          </w:pPr>
        </w:p>
      </w:sdtContent>
    </w:sdt>
    <w:p w14:paraId="5E5AD19B" w14:textId="53E43750" w:rsidR="001B7984" w:rsidRDefault="00B33512" w:rsidP="001B7984">
      <w:pPr>
        <w:pStyle w:val="Heading2"/>
        <w:spacing w:before="0" w:after="0"/>
        <w:rPr>
          <w:b/>
        </w:rPr>
      </w:pPr>
      <w:sdt>
        <w:sdtPr>
          <w:id w:val="9459744"/>
          <w:placeholder>
            <w:docPart w:val="EBA536D58CFE1C4CBE5A14EDCBD2DA08"/>
          </w:placeholder>
        </w:sdtPr>
        <w:sdtEndPr/>
        <w:sdtContent>
          <w:r w:rsidR="00197EB9">
            <w:rPr>
              <w:b/>
            </w:rPr>
            <w:t>Pro-Sho</w:t>
          </w:r>
          <w:r w:rsidR="00085C60">
            <w:rPr>
              <w:b/>
            </w:rPr>
            <w:t>p/ Cart-Barn Assistant</w:t>
          </w:r>
        </w:sdtContent>
      </w:sdt>
      <w:r w:rsidR="00154D58">
        <w:rPr>
          <w:b/>
        </w:rPr>
        <w:t xml:space="preserve"> </w:t>
      </w:r>
      <w:r w:rsidR="00047900">
        <w:rPr>
          <w:b/>
        </w:rPr>
        <w:tab/>
      </w:r>
      <w:r w:rsidR="00047900">
        <w:t>Spring 2006- Spring 2010</w:t>
      </w:r>
    </w:p>
    <w:p w14:paraId="4A22EBA0" w14:textId="1A57353E" w:rsidR="00075E2D" w:rsidRDefault="00154D58" w:rsidP="001B7984">
      <w:pPr>
        <w:pStyle w:val="Heading2"/>
        <w:spacing w:before="0" w:after="120"/>
      </w:pPr>
      <w:r>
        <w:rPr>
          <w:b/>
        </w:rPr>
        <w:t>Southwyck Golf Club</w:t>
      </w:r>
      <w:r w:rsidR="00086D53">
        <w:tab/>
      </w:r>
    </w:p>
    <w:sdt>
      <w:sdtPr>
        <w:id w:val="9459797"/>
        <w:placeholder>
          <w:docPart w:val="B58CA000C8BD1748A063ED6E3B53DE9C"/>
        </w:placeholder>
      </w:sdtPr>
      <w:sdtEndPr/>
      <w:sdtContent>
        <w:p w14:paraId="38B64180" w14:textId="77777777" w:rsidR="00CA3994" w:rsidRDefault="00CA3994" w:rsidP="00CA3994">
          <w:pPr>
            <w:pStyle w:val="ListBullet"/>
          </w:pPr>
          <w:r>
            <w:t>Managed all employees in the cart-barn</w:t>
          </w:r>
        </w:p>
        <w:p w14:paraId="42FBA650" w14:textId="498122F5" w:rsidR="00CA3994" w:rsidRDefault="00154D58" w:rsidP="00CA3994">
          <w:pPr>
            <w:pStyle w:val="ListBullet"/>
          </w:pPr>
          <w:r>
            <w:t>Updated</w:t>
          </w:r>
          <w:r w:rsidR="00CA3994">
            <w:t xml:space="preserve"> and maintained the information technology systems in the organization</w:t>
          </w:r>
        </w:p>
        <w:p w14:paraId="4B282A99" w14:textId="7A26E2F9" w:rsidR="00075E2D" w:rsidRDefault="00154D58" w:rsidP="00CA3994">
          <w:pPr>
            <w:pStyle w:val="ListBullet"/>
          </w:pPr>
          <w:r>
            <w:t xml:space="preserve">Documented the finances per month for the organization </w:t>
          </w:r>
        </w:p>
      </w:sdtContent>
    </w:sdt>
    <w:p w14:paraId="6AE65E8A" w14:textId="77777777" w:rsidR="00075E2D" w:rsidRPr="002A6BCD" w:rsidRDefault="00086D53">
      <w:pPr>
        <w:pStyle w:val="Heading1"/>
        <w:rPr>
          <w:color w:val="0D0D0D" w:themeColor="text1" w:themeTint="F2"/>
        </w:rPr>
      </w:pPr>
      <w:r w:rsidRPr="002A6BCD">
        <w:rPr>
          <w:color w:val="0D0D0D" w:themeColor="text1" w:themeTint="F2"/>
        </w:rPr>
        <w:t>Skills</w:t>
      </w:r>
    </w:p>
    <w:sdt>
      <w:sdtPr>
        <w:id w:val="9459754"/>
        <w:placeholder>
          <w:docPart w:val="4998FBF501F626449888C53998FDF8E7"/>
        </w:placeholder>
      </w:sdtPr>
      <w:sdtEndPr/>
      <w:sdtContent>
        <w:p w14:paraId="22C5D383" w14:textId="0B8A5DA3" w:rsidR="00075E2D" w:rsidRDefault="00253CE0">
          <w:pPr>
            <w:pStyle w:val="BodyText"/>
          </w:pPr>
          <w:r>
            <w:t>Experienced presenter, active leader and risk taker</w:t>
          </w:r>
          <w:r w:rsidR="008C5AE0">
            <w:t>, fluid in PowerPoint, Excel</w:t>
          </w:r>
          <w:r w:rsidR="00332475">
            <w:t>, Word, and Publisher, m</w:t>
          </w:r>
          <w:r w:rsidR="004516A1">
            <w:t xml:space="preserve">oderate experience with Adobe Photoshop, Flash, Premiere, InDesign, and Dreamweaver, experience with programming in Java, </w:t>
          </w:r>
          <w:r w:rsidR="00943A82">
            <w:t>html,</w:t>
          </w:r>
          <w:r w:rsidR="005E292D">
            <w:t xml:space="preserve"> CSS,</w:t>
          </w:r>
          <w:r w:rsidR="00943A82">
            <w:t xml:space="preserve"> JavaScript, </w:t>
          </w:r>
          <w:r w:rsidR="005E292D">
            <w:t xml:space="preserve">visual basic, </w:t>
          </w:r>
          <w:r>
            <w:t>C++</w:t>
          </w:r>
          <w:r w:rsidR="005E292D">
            <w:t>, and Ruby on Rails</w:t>
          </w:r>
          <w:r w:rsidR="00943A82">
            <w:t xml:space="preserve"> </w:t>
          </w:r>
        </w:p>
      </w:sdtContent>
    </w:sdt>
    <w:p w14:paraId="1A501A57" w14:textId="77777777" w:rsidR="00075E2D" w:rsidRDefault="00075E2D"/>
    <w:sectPr w:rsidR="00075E2D" w:rsidSect="00075E2D">
      <w:headerReference w:type="default" r:id="rId8"/>
      <w:footerReference w:type="default" r:id="rId9"/>
      <w:head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7462F2" w14:textId="77777777" w:rsidR="00943A82" w:rsidRDefault="00943A82">
      <w:pPr>
        <w:spacing w:line="240" w:lineRule="auto"/>
      </w:pPr>
      <w:r>
        <w:separator/>
      </w:r>
    </w:p>
  </w:endnote>
  <w:endnote w:type="continuationSeparator" w:id="0">
    <w:p w14:paraId="6785FEBB" w14:textId="77777777" w:rsidR="00943A82" w:rsidRDefault="00943A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74E21A" w14:textId="77777777" w:rsidR="00943A82" w:rsidRDefault="00943A82">
    <w:pPr>
      <w:pStyle w:val="Footer"/>
    </w:pPr>
    <w:r>
      <w:fldChar w:fldCharType="begin"/>
    </w:r>
    <w:r>
      <w:instrText xml:space="preserve"> Page </w:instrText>
    </w:r>
    <w:r>
      <w:fldChar w:fldCharType="separate"/>
    </w:r>
    <w:r w:rsidR="00F26E5F">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F359A" w14:textId="77777777" w:rsidR="00943A82" w:rsidRDefault="00943A82">
      <w:pPr>
        <w:spacing w:line="240" w:lineRule="auto"/>
      </w:pPr>
      <w:r>
        <w:separator/>
      </w:r>
    </w:p>
  </w:footnote>
  <w:footnote w:type="continuationSeparator" w:id="0">
    <w:p w14:paraId="191C01DA" w14:textId="77777777" w:rsidR="00943A82" w:rsidRDefault="00943A8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943A82" w14:paraId="5479C8FC" w14:textId="77777777">
      <w:tc>
        <w:tcPr>
          <w:tcW w:w="8298" w:type="dxa"/>
          <w:vAlign w:val="center"/>
        </w:tcPr>
        <w:p w14:paraId="4630310B" w14:textId="77777777" w:rsidR="00943A82" w:rsidRDefault="00943A82">
          <w:pPr>
            <w:pStyle w:val="Title"/>
          </w:pPr>
        </w:p>
      </w:tc>
      <w:tc>
        <w:tcPr>
          <w:tcW w:w="2718" w:type="dxa"/>
          <w:vAlign w:val="center"/>
        </w:tcPr>
        <w:p w14:paraId="41D6474A" w14:textId="77777777" w:rsidR="00943A82" w:rsidRDefault="00943A82">
          <w:pPr>
            <w:pStyle w:val="Boxes"/>
          </w:pPr>
          <w:r>
            <w:rPr>
              <w:noProof/>
            </w:rPr>
            <w:drawing>
              <wp:inline distT="0" distB="0" distL="0" distR="0" wp14:anchorId="5F29462B" wp14:editId="4D75BF4E">
                <wp:extent cx="138569" cy="137160"/>
                <wp:effectExtent l="19050" t="19050" r="13831" b="15240"/>
                <wp:docPr id="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3938EB74" wp14:editId="57AD8BFE">
                <wp:extent cx="138569" cy="137160"/>
                <wp:effectExtent l="19050" t="19050" r="13831" b="15240"/>
                <wp:docPr id="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37E07AB9" wp14:editId="39D0D0D1">
                <wp:extent cx="138569" cy="137160"/>
                <wp:effectExtent l="19050" t="19050" r="13831" b="15240"/>
                <wp:docPr id="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1AE7B1F4" wp14:editId="45A290D1">
                <wp:extent cx="138569" cy="137160"/>
                <wp:effectExtent l="19050" t="19050" r="13831" b="15240"/>
                <wp:docPr id="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089A7E17" wp14:editId="29E3FBDE">
                <wp:extent cx="138569" cy="137160"/>
                <wp:effectExtent l="19050" t="19050" r="13831" b="15240"/>
                <wp:docPr id="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5F2042FD" w14:textId="77777777" w:rsidR="00943A82" w:rsidRDefault="00943A8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943A82" w14:paraId="3F7D8A2D" w14:textId="77777777">
      <w:tc>
        <w:tcPr>
          <w:tcW w:w="8298" w:type="dxa"/>
          <w:vAlign w:val="center"/>
        </w:tcPr>
        <w:p w14:paraId="175FBD96" w14:textId="77777777" w:rsidR="00943A82" w:rsidRPr="00254CEA" w:rsidRDefault="00943A82">
          <w:pPr>
            <w:pStyle w:val="Title"/>
            <w:rPr>
              <w:color w:val="0D0D0D" w:themeColor="text1" w:themeTint="F2"/>
            </w:rPr>
          </w:pPr>
          <w:r w:rsidRPr="00254CEA">
            <w:rPr>
              <w:color w:val="0D0D0D" w:themeColor="text1" w:themeTint="F2"/>
            </w:rPr>
            <w:t>Blaine Killen</w:t>
          </w:r>
        </w:p>
      </w:tc>
      <w:tc>
        <w:tcPr>
          <w:tcW w:w="2718" w:type="dxa"/>
          <w:vAlign w:val="center"/>
        </w:tcPr>
        <w:p w14:paraId="4EF8F28A" w14:textId="77777777" w:rsidR="00943A82" w:rsidRDefault="00943A82">
          <w:pPr>
            <w:pStyle w:val="Boxes"/>
          </w:pPr>
          <w:r>
            <w:t xml:space="preserve">    </w:t>
          </w:r>
        </w:p>
      </w:tc>
    </w:tr>
  </w:tbl>
  <w:p w14:paraId="4E2AA55B" w14:textId="5C540E07" w:rsidR="00943A82" w:rsidRDefault="00943A82">
    <w:pPr>
      <w:pStyle w:val="ContactDetails"/>
    </w:pPr>
    <w:r>
      <w:t xml:space="preserve">405 University Place </w:t>
    </w:r>
    <w:r>
      <w:sym w:font="Wingdings 2" w:char="F097"/>
    </w:r>
    <w:r>
      <w:t xml:space="preserve"> Syracuse, New York 13210 </w:t>
    </w:r>
    <w:r>
      <w:sym w:font="Wingdings 2" w:char="F097"/>
    </w:r>
    <w:r>
      <w:t xml:space="preserve"> Phone: 832 5778611 </w:t>
    </w:r>
    <w:r>
      <w:sym w:font="Wingdings 2" w:char="F097"/>
    </w:r>
    <w:r>
      <w:t xml:space="preserve"> E-Mail: </w:t>
    </w:r>
    <w:r>
      <w:fldChar w:fldCharType="begin"/>
    </w:r>
    <w:r>
      <w:instrText xml:space="preserve"> PLACEHOLDER </w:instrText>
    </w:r>
    <w:r>
      <w:fldChar w:fldCharType="begin"/>
    </w:r>
    <w:r>
      <w:instrText xml:space="preserve"> IF </w:instrText>
    </w:r>
    <w:r>
      <w:fldChar w:fldCharType="begin"/>
    </w:r>
    <w:r>
      <w:instrText xml:space="preserve"> USERPROPERTY EmailAddress1 </w:instrText>
    </w:r>
    <w:r>
      <w:fldChar w:fldCharType="separate"/>
    </w:r>
    <w:r>
      <w:rPr>
        <w:noProof/>
      </w:rPr>
      <w:instrText>bjkillen@syr.edu</w:instrText>
    </w:r>
    <w:r>
      <w:fldChar w:fldCharType="end"/>
    </w:r>
    <w:r>
      <w:instrText xml:space="preserve">="" "[Your E-Mail]" </w:instrText>
    </w:r>
    <w:r>
      <w:fldChar w:fldCharType="begin"/>
    </w:r>
    <w:r>
      <w:instrText xml:space="preserve"> USERPROPERTY EmailAddress1 </w:instrText>
    </w:r>
    <w:r>
      <w:fldChar w:fldCharType="separate"/>
    </w:r>
    <w:r>
      <w:rPr>
        <w:noProof/>
      </w:rPr>
      <w:instrText>bjkillen@syr.edu</w:instrText>
    </w:r>
    <w:r>
      <w:fldChar w:fldCharType="end"/>
    </w:r>
    <w:r>
      <w:fldChar w:fldCharType="separate"/>
    </w:r>
    <w:r>
      <w:rPr>
        <w:noProof/>
      </w:rPr>
      <w:instrText>bjkillen@syr.edu</w:instrText>
    </w:r>
    <w:r>
      <w:fldChar w:fldCharType="end"/>
    </w:r>
    <w:r>
      <w:instrText xml:space="preserve"> \* MERGEFORMAT</w:instrText>
    </w:r>
    <w:r>
      <w:fldChar w:fldCharType="separate"/>
    </w:r>
    <w:r w:rsidR="00B33512">
      <w:t>bjkillen@syr.edu</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nsid w:val="590D16BB"/>
    <w:multiLevelType w:val="hybridMultilevel"/>
    <w:tmpl w:val="7F0E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254CEA"/>
    <w:rsid w:val="00022244"/>
    <w:rsid w:val="00047900"/>
    <w:rsid w:val="00075E2D"/>
    <w:rsid w:val="00085C60"/>
    <w:rsid w:val="00086D53"/>
    <w:rsid w:val="00097C2D"/>
    <w:rsid w:val="00154D58"/>
    <w:rsid w:val="00197EB9"/>
    <w:rsid w:val="001B7984"/>
    <w:rsid w:val="00253CE0"/>
    <w:rsid w:val="00254CEA"/>
    <w:rsid w:val="002A6BCD"/>
    <w:rsid w:val="00332475"/>
    <w:rsid w:val="003D270A"/>
    <w:rsid w:val="004516A1"/>
    <w:rsid w:val="004E3669"/>
    <w:rsid w:val="005E292D"/>
    <w:rsid w:val="008A1340"/>
    <w:rsid w:val="008C5AE0"/>
    <w:rsid w:val="00943A82"/>
    <w:rsid w:val="00974B9C"/>
    <w:rsid w:val="009D1FC0"/>
    <w:rsid w:val="00A80D12"/>
    <w:rsid w:val="00B33512"/>
    <w:rsid w:val="00B918B3"/>
    <w:rsid w:val="00BE26A8"/>
    <w:rsid w:val="00BE2BC8"/>
    <w:rsid w:val="00C87FD5"/>
    <w:rsid w:val="00CA3994"/>
    <w:rsid w:val="00D548A5"/>
    <w:rsid w:val="00E02F96"/>
    <w:rsid w:val="00F26E5F"/>
    <w:rsid w:val="00FA00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AC7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Blocks%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7F6354955C5C046A44EAF82A02DCCB3"/>
        <w:category>
          <w:name w:val="General"/>
          <w:gallery w:val="placeholder"/>
        </w:category>
        <w:types>
          <w:type w:val="bbPlcHdr"/>
        </w:types>
        <w:behaviors>
          <w:behavior w:val="content"/>
        </w:behaviors>
        <w:guid w:val="{C78C65B3-E8BC-2B4E-8236-5F2C92942A76}"/>
      </w:docPartPr>
      <w:docPartBody>
        <w:p w:rsidR="00A24E5E" w:rsidRDefault="00A24E5E">
          <w:pPr>
            <w:pStyle w:val="47F6354955C5C046A44EAF82A02DCCB3"/>
          </w:pPr>
          <w:r>
            <w:t>Lorem ipsum dolor</w:t>
          </w:r>
        </w:p>
      </w:docPartBody>
    </w:docPart>
    <w:docPart>
      <w:docPartPr>
        <w:name w:val="33E4B9140404944D9A170A1C67E6C067"/>
        <w:category>
          <w:name w:val="General"/>
          <w:gallery w:val="placeholder"/>
        </w:category>
        <w:types>
          <w:type w:val="bbPlcHdr"/>
        </w:types>
        <w:behaviors>
          <w:behavior w:val="content"/>
        </w:behaviors>
        <w:guid w:val="{0481B384-7D95-2340-97F6-3CCC3D738AAF}"/>
      </w:docPartPr>
      <w:docPartBody>
        <w:p w:rsidR="00A24E5E" w:rsidRDefault="00A24E5E">
          <w:pPr>
            <w:pStyle w:val="ListBullet"/>
          </w:pPr>
          <w:r>
            <w:t>Etiam cursus suscipit enim. Nulla facilisi. Integer eleifend diam eu diam. Donec dapibus enim sollicitudin nulla. Nam hendrerit. Nunc id nisi. Curabitur sed neque. Pellentesque placerat consequat pede.</w:t>
          </w:r>
        </w:p>
        <w:p w:rsidR="00A24E5E" w:rsidRDefault="00A24E5E">
          <w:pPr>
            <w:pStyle w:val="ListBullet"/>
          </w:pPr>
          <w:r>
            <w:t>Nullam dapibus elementum metus. Aenean libero sem, commodo euismod, imperdiet et, molestie vel, neque. Duis nec sapien eu pede consectetuer placerat.</w:t>
          </w:r>
        </w:p>
        <w:p w:rsidR="00A24E5E" w:rsidRDefault="00A24E5E">
          <w:pPr>
            <w:pStyle w:val="33E4B9140404944D9A170A1C67E6C067"/>
          </w:pPr>
          <w:r>
            <w:t>Pellentesque interdum, tellus non consectetuer mattis, lectus eros volutpat nunc, auctor nonummy nulla lectus nec tellus. Aliquam hendrerit lorem vulputate turpis.</w:t>
          </w:r>
        </w:p>
      </w:docPartBody>
    </w:docPart>
    <w:docPart>
      <w:docPartPr>
        <w:name w:val="EBA536D58CFE1C4CBE5A14EDCBD2DA08"/>
        <w:category>
          <w:name w:val="General"/>
          <w:gallery w:val="placeholder"/>
        </w:category>
        <w:types>
          <w:type w:val="bbPlcHdr"/>
        </w:types>
        <w:behaviors>
          <w:behavior w:val="content"/>
        </w:behaviors>
        <w:guid w:val="{C30222BA-3746-9849-881C-0B3B722A0A7D}"/>
      </w:docPartPr>
      <w:docPartBody>
        <w:p w:rsidR="00A24E5E" w:rsidRDefault="00A24E5E">
          <w:pPr>
            <w:pStyle w:val="EBA536D58CFE1C4CBE5A14EDCBD2DA08"/>
          </w:pPr>
          <w:r>
            <w:t>Lorem ipsum dolor</w:t>
          </w:r>
        </w:p>
      </w:docPartBody>
    </w:docPart>
    <w:docPart>
      <w:docPartPr>
        <w:name w:val="B58CA000C8BD1748A063ED6E3B53DE9C"/>
        <w:category>
          <w:name w:val="General"/>
          <w:gallery w:val="placeholder"/>
        </w:category>
        <w:types>
          <w:type w:val="bbPlcHdr"/>
        </w:types>
        <w:behaviors>
          <w:behavior w:val="content"/>
        </w:behaviors>
        <w:guid w:val="{F241B440-8C6F-2248-B30E-E37E2CE51236}"/>
      </w:docPartPr>
      <w:docPartBody>
        <w:p w:rsidR="00A24E5E" w:rsidRDefault="00A24E5E">
          <w:pPr>
            <w:pStyle w:val="ListBullet"/>
          </w:pPr>
          <w:r>
            <w:t>Etiam cursus suscipit enim. Nulla facilisi. Integer eleifend diam eu diam. Donec dapibus enim sollicitudin nulla. Nam hendrerit. Nunc id nisi. Curabitur sed neque. Pellentesque placerat consequat pede.</w:t>
          </w:r>
        </w:p>
        <w:p w:rsidR="00A24E5E" w:rsidRDefault="00A24E5E">
          <w:pPr>
            <w:pStyle w:val="ListBullet"/>
          </w:pPr>
          <w:r>
            <w:t>Nullam dapibus elementum metus. Aenean libero sem, commodo euismod, imperdiet et, molestie vel, neque. Duis nec sapien eu pede consectetuer placerat.</w:t>
          </w:r>
        </w:p>
        <w:p w:rsidR="00A24E5E" w:rsidRDefault="00A24E5E">
          <w:pPr>
            <w:pStyle w:val="B58CA000C8BD1748A063ED6E3B53DE9C"/>
          </w:pPr>
          <w:r>
            <w:t>Pellentesque interdum, tellus non consectetuer mattis, lectus eros volutpat nunc, auctor nonummy nulla lectus nec tellus. Aliquam hendrerit lorem vulputate turpis.</w:t>
          </w:r>
        </w:p>
      </w:docPartBody>
    </w:docPart>
    <w:docPart>
      <w:docPartPr>
        <w:name w:val="4998FBF501F626449888C53998FDF8E7"/>
        <w:category>
          <w:name w:val="General"/>
          <w:gallery w:val="placeholder"/>
        </w:category>
        <w:types>
          <w:type w:val="bbPlcHdr"/>
        </w:types>
        <w:behaviors>
          <w:behavior w:val="content"/>
        </w:behaviors>
        <w:guid w:val="{DECD031D-0C9B-684A-B34C-B8FB25556162}"/>
      </w:docPartPr>
      <w:docPartBody>
        <w:p w:rsidR="00A24E5E" w:rsidRDefault="00A24E5E">
          <w:pPr>
            <w:pStyle w:val="4998FBF501F626449888C53998FDF8E7"/>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14607165DA013847A5DEE5E1A5906584"/>
        <w:category>
          <w:name w:val="General"/>
          <w:gallery w:val="placeholder"/>
        </w:category>
        <w:types>
          <w:type w:val="bbPlcHdr"/>
        </w:types>
        <w:behaviors>
          <w:behavior w:val="content"/>
        </w:behaviors>
        <w:guid w:val="{B21118FB-A415-5E45-86CF-0AF6BB058A70}"/>
      </w:docPartPr>
      <w:docPartBody>
        <w:p w:rsidR="00000000" w:rsidRDefault="00407AE2" w:rsidP="00407AE2">
          <w:pPr>
            <w:pStyle w:val="14607165DA013847A5DEE5E1A5906584"/>
          </w:pPr>
          <w:r>
            <w:t>Lorem ipsum dolor</w:t>
          </w:r>
        </w:p>
      </w:docPartBody>
    </w:docPart>
    <w:docPart>
      <w:docPartPr>
        <w:name w:val="55DCF295059C6C44850B8370B269F94A"/>
        <w:category>
          <w:name w:val="General"/>
          <w:gallery w:val="placeholder"/>
        </w:category>
        <w:types>
          <w:type w:val="bbPlcHdr"/>
        </w:types>
        <w:behaviors>
          <w:behavior w:val="content"/>
        </w:behaviors>
        <w:guid w:val="{90D18E9A-AE44-7444-BB41-4D3213015A7F}"/>
      </w:docPartPr>
      <w:docPartBody>
        <w:p w:rsidR="00407AE2" w:rsidRDefault="00407AE2">
          <w:pPr>
            <w:pStyle w:val="ListBullet"/>
          </w:pPr>
          <w:r>
            <w:t>Etiam cursus suscipit enim. Nulla facilisi. Integer eleifend diam eu diam. Donec dapibus enim sollicitudin nulla. Nam hendrerit. Nunc id nisi. Curabitur sed neque. Pellentesque placerat consequat pede.</w:t>
          </w:r>
        </w:p>
        <w:p w:rsidR="00407AE2" w:rsidRDefault="00407AE2">
          <w:pPr>
            <w:pStyle w:val="ListBullet"/>
          </w:pPr>
          <w:r>
            <w:t>Nullam dapibus elementum metus. Aenean libero sem, commodo euismod, imperdiet et, molestie vel, neque. Duis nec sapien eu pede consectetuer placerat.</w:t>
          </w:r>
        </w:p>
        <w:p w:rsidR="00000000" w:rsidRDefault="00407AE2" w:rsidP="00407AE2">
          <w:pPr>
            <w:pStyle w:val="55DCF295059C6C44850B8370B269F94A"/>
          </w:pPr>
          <w:r>
            <w:t>Pellentesque interdum, tellus non consectetuer mattis, lectus eros volutpat nunc, auctor nonummy nulla lectus nec tellus. Aliquam hendrerit lorem vulputate turpis.</w:t>
          </w:r>
        </w:p>
      </w:docPartBody>
    </w:docPart>
    <w:docPart>
      <w:docPartPr>
        <w:name w:val="03A76FC4956C7D4C8070D9AC4AA5AE2C"/>
        <w:category>
          <w:name w:val="General"/>
          <w:gallery w:val="placeholder"/>
        </w:category>
        <w:types>
          <w:type w:val="bbPlcHdr"/>
        </w:types>
        <w:behaviors>
          <w:behavior w:val="content"/>
        </w:behaviors>
        <w:guid w:val="{F5C4E0D5-897B-D14B-AAD3-3B4BB8B087AA}"/>
      </w:docPartPr>
      <w:docPartBody>
        <w:p w:rsidR="00000000" w:rsidRDefault="00407AE2" w:rsidP="00407AE2">
          <w:pPr>
            <w:pStyle w:val="03A76FC4956C7D4C8070D9AC4AA5AE2C"/>
          </w:pPr>
          <w:r>
            <w:t>Aliquam dapibus.</w:t>
          </w:r>
        </w:p>
      </w:docPartBody>
    </w:docPart>
    <w:docPart>
      <w:docPartPr>
        <w:name w:val="6879E7706C81474CB0373B32C516F9C8"/>
        <w:category>
          <w:name w:val="General"/>
          <w:gallery w:val="placeholder"/>
        </w:category>
        <w:types>
          <w:type w:val="bbPlcHdr"/>
        </w:types>
        <w:behaviors>
          <w:behavior w:val="content"/>
        </w:behaviors>
        <w:guid w:val="{1739D319-DE1E-5848-8309-990BE52766F5}"/>
      </w:docPartPr>
      <w:docPartBody>
        <w:p w:rsidR="00000000" w:rsidRDefault="00407AE2" w:rsidP="00407AE2">
          <w:pPr>
            <w:pStyle w:val="6879E7706C81474CB0373B32C516F9C8"/>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auto"/>
    <w:pitch w:val="variable"/>
    <w:sig w:usb0="00000003" w:usb1="00000000" w:usb2="00000000" w:usb3="00000000" w:csb0="00000001" w:csb1="00000000"/>
  </w:font>
  <w:font w:name="ＭＳ Ｐ明朝">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E5E"/>
    <w:rsid w:val="00407AE2"/>
    <w:rsid w:val="00A24E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0AB2B929D570ED46B2E9ABE4090E75E7">
    <w:name w:val="0AB2B929D570ED46B2E9ABE4090E75E7"/>
  </w:style>
  <w:style w:type="paragraph" w:customStyle="1" w:styleId="47F6354955C5C046A44EAF82A02DCCB3">
    <w:name w:val="47F6354955C5C046A44EAF82A02DCCB3"/>
  </w:style>
  <w:style w:type="paragraph" w:styleId="ListBullet">
    <w:name w:val="List Bullet"/>
    <w:basedOn w:val="Normal"/>
    <w:rsid w:val="00407AE2"/>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33E4B9140404944D9A170A1C67E6C067">
    <w:name w:val="33E4B9140404944D9A170A1C67E6C067"/>
  </w:style>
  <w:style w:type="paragraph" w:customStyle="1" w:styleId="EBA536D58CFE1C4CBE5A14EDCBD2DA08">
    <w:name w:val="EBA536D58CFE1C4CBE5A14EDCBD2DA08"/>
  </w:style>
  <w:style w:type="paragraph" w:customStyle="1" w:styleId="B58CA000C8BD1748A063ED6E3B53DE9C">
    <w:name w:val="B58CA000C8BD1748A063ED6E3B53DE9C"/>
  </w:style>
  <w:style w:type="paragraph" w:customStyle="1" w:styleId="61C5403CA56E5F4886C9A8F420FEFC25">
    <w:name w:val="61C5403CA56E5F4886C9A8F420FEFC25"/>
  </w:style>
  <w:style w:type="paragraph" w:customStyle="1" w:styleId="8C9866E709F88242B39D728BC4CE4014">
    <w:name w:val="8C9866E709F88242B39D728BC4CE4014"/>
  </w:style>
  <w:style w:type="paragraph" w:customStyle="1" w:styleId="DA1B4CBB9C98804686EE74EA55A2BCA4">
    <w:name w:val="DA1B4CBB9C98804686EE74EA55A2BCA4"/>
  </w:style>
  <w:style w:type="paragraph" w:customStyle="1" w:styleId="DF6CB4E99B182E4A80D0361C2498D67E">
    <w:name w:val="DF6CB4E99B182E4A80D0361C2498D67E"/>
  </w:style>
  <w:style w:type="paragraph" w:customStyle="1" w:styleId="4998FBF501F626449888C53998FDF8E7">
    <w:name w:val="4998FBF501F626449888C53998FDF8E7"/>
  </w:style>
  <w:style w:type="paragraph" w:customStyle="1" w:styleId="6F7C0EC1E413954D950E7A2A1D840D42">
    <w:name w:val="6F7C0EC1E413954D950E7A2A1D840D42"/>
    <w:rsid w:val="00A24E5E"/>
  </w:style>
  <w:style w:type="paragraph" w:customStyle="1" w:styleId="14607165DA013847A5DEE5E1A5906584">
    <w:name w:val="14607165DA013847A5DEE5E1A5906584"/>
    <w:rsid w:val="00407AE2"/>
  </w:style>
  <w:style w:type="paragraph" w:customStyle="1" w:styleId="55DCF295059C6C44850B8370B269F94A">
    <w:name w:val="55DCF295059C6C44850B8370B269F94A"/>
    <w:rsid w:val="00407AE2"/>
  </w:style>
  <w:style w:type="paragraph" w:customStyle="1" w:styleId="03A76FC4956C7D4C8070D9AC4AA5AE2C">
    <w:name w:val="03A76FC4956C7D4C8070D9AC4AA5AE2C"/>
    <w:rsid w:val="00407AE2"/>
  </w:style>
  <w:style w:type="paragraph" w:customStyle="1" w:styleId="6879E7706C81474CB0373B32C516F9C8">
    <w:name w:val="6879E7706C81474CB0373B32C516F9C8"/>
    <w:rsid w:val="00407AE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0AB2B929D570ED46B2E9ABE4090E75E7">
    <w:name w:val="0AB2B929D570ED46B2E9ABE4090E75E7"/>
  </w:style>
  <w:style w:type="paragraph" w:customStyle="1" w:styleId="47F6354955C5C046A44EAF82A02DCCB3">
    <w:name w:val="47F6354955C5C046A44EAF82A02DCCB3"/>
  </w:style>
  <w:style w:type="paragraph" w:styleId="ListBullet">
    <w:name w:val="List Bullet"/>
    <w:basedOn w:val="Normal"/>
    <w:rsid w:val="00407AE2"/>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33E4B9140404944D9A170A1C67E6C067">
    <w:name w:val="33E4B9140404944D9A170A1C67E6C067"/>
  </w:style>
  <w:style w:type="paragraph" w:customStyle="1" w:styleId="EBA536D58CFE1C4CBE5A14EDCBD2DA08">
    <w:name w:val="EBA536D58CFE1C4CBE5A14EDCBD2DA08"/>
  </w:style>
  <w:style w:type="paragraph" w:customStyle="1" w:styleId="B58CA000C8BD1748A063ED6E3B53DE9C">
    <w:name w:val="B58CA000C8BD1748A063ED6E3B53DE9C"/>
  </w:style>
  <w:style w:type="paragraph" w:customStyle="1" w:styleId="61C5403CA56E5F4886C9A8F420FEFC25">
    <w:name w:val="61C5403CA56E5F4886C9A8F420FEFC25"/>
  </w:style>
  <w:style w:type="paragraph" w:customStyle="1" w:styleId="8C9866E709F88242B39D728BC4CE4014">
    <w:name w:val="8C9866E709F88242B39D728BC4CE4014"/>
  </w:style>
  <w:style w:type="paragraph" w:customStyle="1" w:styleId="DA1B4CBB9C98804686EE74EA55A2BCA4">
    <w:name w:val="DA1B4CBB9C98804686EE74EA55A2BCA4"/>
  </w:style>
  <w:style w:type="paragraph" w:customStyle="1" w:styleId="DF6CB4E99B182E4A80D0361C2498D67E">
    <w:name w:val="DF6CB4E99B182E4A80D0361C2498D67E"/>
  </w:style>
  <w:style w:type="paragraph" w:customStyle="1" w:styleId="4998FBF501F626449888C53998FDF8E7">
    <w:name w:val="4998FBF501F626449888C53998FDF8E7"/>
  </w:style>
  <w:style w:type="paragraph" w:customStyle="1" w:styleId="6F7C0EC1E413954D950E7A2A1D840D42">
    <w:name w:val="6F7C0EC1E413954D950E7A2A1D840D42"/>
    <w:rsid w:val="00A24E5E"/>
  </w:style>
  <w:style w:type="paragraph" w:customStyle="1" w:styleId="14607165DA013847A5DEE5E1A5906584">
    <w:name w:val="14607165DA013847A5DEE5E1A5906584"/>
    <w:rsid w:val="00407AE2"/>
  </w:style>
  <w:style w:type="paragraph" w:customStyle="1" w:styleId="55DCF295059C6C44850B8370B269F94A">
    <w:name w:val="55DCF295059C6C44850B8370B269F94A"/>
    <w:rsid w:val="00407AE2"/>
  </w:style>
  <w:style w:type="paragraph" w:customStyle="1" w:styleId="03A76FC4956C7D4C8070D9AC4AA5AE2C">
    <w:name w:val="03A76FC4956C7D4C8070D9AC4AA5AE2C"/>
    <w:rsid w:val="00407AE2"/>
  </w:style>
  <w:style w:type="paragraph" w:customStyle="1" w:styleId="6879E7706C81474CB0373B32C516F9C8">
    <w:name w:val="6879E7706C81474CB0373B32C516F9C8"/>
    <w:rsid w:val="00407A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Blocks Resume.dotx</Template>
  <TotalTime>1</TotalTime>
  <Pages>1</Pages>
  <Words>234</Words>
  <Characters>1338</Characters>
  <Application>Microsoft Macintosh Word</Application>
  <DocSecurity>0</DocSecurity>
  <Lines>11</Lines>
  <Paragraphs>3</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1569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Killen</dc:creator>
  <cp:keywords/>
  <dc:description/>
  <cp:lastModifiedBy>Blaine Killen</cp:lastModifiedBy>
  <cp:revision>2</cp:revision>
  <dcterms:created xsi:type="dcterms:W3CDTF">2012-10-24T14:31:00Z</dcterms:created>
  <dcterms:modified xsi:type="dcterms:W3CDTF">2012-10-24T14:31:00Z</dcterms:modified>
  <cp:category/>
</cp:coreProperties>
</file>